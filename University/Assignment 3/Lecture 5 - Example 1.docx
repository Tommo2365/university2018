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dTable1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Description w:val="Newsletter layout table"/>
      </w:tblPr>
      <w:tblGrid>
        <w:gridCol w:w="2880"/>
        <w:gridCol w:w="7920"/>
      </w:tblGrid>
      <w:tr w:rsidR="00E027D4" w:rsidRPr="00F61E4F" w14:paraId="5C890C56" w14:textId="77777777" w:rsidTr="00BD57AF">
        <w:trPr>
          <w:trHeight w:hRule="exact" w:val="2736"/>
        </w:trPr>
        <w:tc>
          <w:tcPr>
            <w:tcW w:w="2880" w:type="dxa"/>
            <w:tcMar>
              <w:left w:w="230" w:type="dxa"/>
              <w:bottom w:w="144" w:type="dxa"/>
              <w:right w:w="230" w:type="dxa"/>
            </w:tcMar>
            <w:vAlign w:val="bottom"/>
          </w:tcPr>
          <w:p w14:paraId="2E35E980" w14:textId="034CD8AB" w:rsidR="00F61E4F" w:rsidRPr="00F61E4F" w:rsidRDefault="00245D25" w:rsidP="00F61E4F">
            <w:pPr>
              <w:pStyle w:val="Subtitle"/>
              <w:spacing w:line="276" w:lineRule="auto"/>
            </w:pPr>
            <w:r>
              <w:t xml:space="preserve">Lecture </w:t>
            </w:r>
            <w:proofErr w:type="gramStart"/>
            <w:r w:rsidR="00495C59">
              <w:t>5</w:t>
            </w:r>
            <w:r>
              <w:t xml:space="preserve">  Example</w:t>
            </w:r>
            <w:proofErr w:type="gramEnd"/>
            <w:r>
              <w:t xml:space="preserve"> </w:t>
            </w:r>
            <w:r w:rsidR="009C2FC6">
              <w:t>1</w:t>
            </w:r>
          </w:p>
          <w:p w14:paraId="654B8E64" w14:textId="77777777" w:rsidR="00E027D4" w:rsidRPr="00F61E4F" w:rsidRDefault="00E027D4" w:rsidP="00F61E4F">
            <w:pPr>
              <w:pStyle w:val="Date"/>
              <w:spacing w:line="276" w:lineRule="auto"/>
            </w:pPr>
          </w:p>
        </w:tc>
        <w:tc>
          <w:tcPr>
            <w:tcW w:w="7920" w:type="dxa"/>
            <w:shd w:val="clear" w:color="auto" w:fill="D34817" w:themeFill="accent1"/>
            <w:tcMar>
              <w:left w:w="230" w:type="dxa"/>
              <w:bottom w:w="144" w:type="dxa"/>
              <w:right w:w="230" w:type="dxa"/>
            </w:tcMar>
            <w:vAlign w:val="bottom"/>
          </w:tcPr>
          <w:p w14:paraId="1EA289B1" w14:textId="75E4161E" w:rsidR="00F61E4F" w:rsidRPr="00F61E4F" w:rsidRDefault="00245D25" w:rsidP="00E027D4">
            <w:pPr>
              <w:pStyle w:val="Title"/>
            </w:pPr>
            <w:r>
              <w:t xml:space="preserve">Introduction to Python - Lecture </w:t>
            </w:r>
            <w:r w:rsidR="00495C59">
              <w:t>5</w:t>
            </w:r>
          </w:p>
        </w:tc>
      </w:tr>
      <w:tr w:rsidR="00E027D4" w:rsidRPr="00F61E4F" w14:paraId="50ACA387" w14:textId="77777777" w:rsidTr="00BD57AF">
        <w:trPr>
          <w:trHeight w:hRule="exact" w:val="11232"/>
        </w:trPr>
        <w:tc>
          <w:tcPr>
            <w:tcW w:w="2880" w:type="dxa"/>
            <w:tcMar>
              <w:top w:w="720" w:type="dxa"/>
              <w:left w:w="230" w:type="dxa"/>
              <w:right w:w="230" w:type="dxa"/>
            </w:tcMar>
          </w:tcPr>
          <w:p w14:paraId="10AB328F" w14:textId="728B27C1" w:rsidR="00E027D4" w:rsidRPr="00F61E4F" w:rsidRDefault="00495C59" w:rsidP="00F61E4F">
            <w:pPr>
              <w:pStyle w:val="Quote"/>
            </w:pPr>
            <w:r>
              <w:t>Diffusion of a particle</w:t>
            </w:r>
          </w:p>
        </w:tc>
        <w:tc>
          <w:tcPr>
            <w:tcW w:w="7920" w:type="dxa"/>
            <w:tcMar>
              <w:top w:w="720" w:type="dxa"/>
            </w:tcMar>
          </w:tcPr>
          <w:p w14:paraId="3F86D32E" w14:textId="209C72E4" w:rsidR="00D90923" w:rsidRPr="00D90923" w:rsidRDefault="00495C59" w:rsidP="009332B2">
            <w:pPr>
              <w:pStyle w:val="BlockText"/>
            </w:pPr>
            <w:r>
              <w:t>In this example we will be building on what was discussed in the lecture notes to “model” the diffusion of a particle in a 2D space</w:t>
            </w:r>
            <w:r w:rsidR="00D90923">
              <w:t>.</w:t>
            </w:r>
            <w:r>
              <w:t xml:space="preserve"> There won’t be much new programming introduced here, it will be using what we have done so far and applying it to the problem at hand.</w:t>
            </w:r>
          </w:p>
          <w:p w14:paraId="214FFFC4" w14:textId="315AE9D4" w:rsidR="00B80735" w:rsidRDefault="00495C59" w:rsidP="009815B1">
            <w:pPr>
              <w:pStyle w:val="Heading1"/>
              <w:outlineLvl w:val="0"/>
            </w:pPr>
            <w:r>
              <w:t>Movement of a particle</w:t>
            </w:r>
          </w:p>
          <w:p w14:paraId="24AE4A06" w14:textId="4565A432" w:rsidR="00661AAB" w:rsidRDefault="00495C59" w:rsidP="00CB2FF8">
            <w:r>
              <w:t>In the first part of this example, we are going to be imagining a particle as existing in some 2-dimensional space. In reality, a particle can move anywhere in this space, but we are going to assume for simplicity that our particle is fixed to existing on a</w:t>
            </w:r>
            <w:r w:rsidR="00661AAB">
              <w:t xml:space="preserve"> grid as depicted below.</w:t>
            </w:r>
          </w:p>
          <w:p w14:paraId="6758DEF7" w14:textId="2CB3A21F" w:rsidR="00661AAB" w:rsidRDefault="00661AAB" w:rsidP="00CB2FF8"/>
          <w:p w14:paraId="46C59DAF" w14:textId="025BB1DA" w:rsidR="00661AAB" w:rsidRDefault="00661AAB" w:rsidP="00CB2FF8">
            <w:r w:rsidRPr="00661AAB">
              <mc:AlternateContent>
                <mc:Choice Requires="wpg">
                  <w:drawing>
                    <wp:anchor distT="0" distB="0" distL="114300" distR="114300" simplePos="0" relativeHeight="251688960" behindDoc="0" locked="0" layoutInCell="1" allowOverlap="1" wp14:anchorId="5A322D5D" wp14:editId="39DAEBE8">
                      <wp:simplePos x="0" y="0"/>
                      <wp:positionH relativeFrom="column">
                        <wp:posOffset>1286754</wp:posOffset>
                      </wp:positionH>
                      <wp:positionV relativeFrom="paragraph">
                        <wp:posOffset>147661</wp:posOffset>
                      </wp:positionV>
                      <wp:extent cx="1800358" cy="1814732"/>
                      <wp:effectExtent l="0" t="0" r="3175" b="1905"/>
                      <wp:wrapNone/>
                      <wp:docPr id="3"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00358" cy="1814732"/>
                                <a:chOff x="0" y="0"/>
                                <a:chExt cx="5167745" cy="5209309"/>
                              </a:xfrm>
                            </wpg:grpSpPr>
                            <pic:pic xmlns:pic="http://schemas.openxmlformats.org/drawingml/2006/picture">
                              <pic:nvPicPr>
                                <pic:cNvPr id="9" name="Picture 9">
                                  <a:extLst/>
                                </pic:cNvPr>
                                <pic:cNvPicPr>
                                  <a:picLocks noChangeAspect="1"/>
                                </pic:cNvPicPr>
                              </pic:nvPicPr>
                              <pic:blipFill rotWithShape="1">
                                <a:blip r:embed="rId7"/>
                                <a:srcRect l="1364" t="11025" r="56250" b="1486"/>
                                <a:stretch/>
                              </pic:blipFill>
                              <pic:spPr>
                                <a:xfrm>
                                  <a:off x="0" y="0"/>
                                  <a:ext cx="5167745" cy="5209309"/>
                                </a:xfrm>
                                <a:prstGeom prst="rect">
                                  <a:avLst/>
                                </a:prstGeom>
                              </pic:spPr>
                            </pic:pic>
                            <wps:wsp>
                              <wps:cNvPr id="10" name="Oval 10">
                                <a:extLst/>
                              </wps:cNvPr>
                              <wps:cNvSpPr/>
                              <wps:spPr>
                                <a:xfrm>
                                  <a:off x="1482437" y="2563089"/>
                                  <a:ext cx="540327" cy="540327"/>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B11FAE" id="Group 5" o:spid="_x0000_s1026" style="position:absolute;margin-left:101.3pt;margin-top:11.65pt;width:141.75pt;height:142.9pt;z-index:251688960;mso-width-relative:margin;mso-height-relative:margin" coordsize="51677,52093"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13;&#10;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13;&#10;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13;&#10;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13;&#10;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13;&#10;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13;&#10;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13;&#10;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13;&#10;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13;&#10;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13;&#10;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13;&#10;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13;&#10;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13;&#10;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&#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13;&#10;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13;&#10;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13;&#10;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13;&#10;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13;&#10;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13;&#10;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13;&#10;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13;&#10;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13;&#10;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13;&#10;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13;&#10;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13;&#10;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13;&#10;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13;&#10;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13;&#10;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13;&#10;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13;&#10;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13;&#10;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13;&#10;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&#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13;&#10;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13;&#10;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13;&#10;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13;&#10;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&#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13;&#10;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&#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13;&#10;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&#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13;&#10;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&#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13;&#10;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&#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13;&#10;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&#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13;&#10;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&#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13;&#10;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&#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13;&#10;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&#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13;&#10;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&#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13;&#10;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&#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13;&#10;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&#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13;&#10;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&#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13;&#10;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&#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13;&#10;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&#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13;&#10;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&#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13;&#10;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&#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13;&#10;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&#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13;&#10;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&#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13;&#10;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&#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13;&#10;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&#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13;&#10;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&#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13;&#10;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&#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13;&#10;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&#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13;&#10;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&#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13;&#10;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&#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13;&#10;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&#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13;&#10;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&#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13;&#10;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&#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13;&#10;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&#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13;&#10;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&#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&#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13;&#10;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&#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&#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&#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&#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13;&#10;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&#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&#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&#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&#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&#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&#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&#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13;&#10;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&#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&#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&#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&#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&#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&#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&#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&#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13;&#10;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&#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13;&#10;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&#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13;&#10;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&#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13;&#10;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&#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7+&#13;&#10;/v/////////////////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13;&#10;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&#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7+/v/////////////////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13;&#10;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&#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7+/v/////////////////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13;&#10;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&#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v7+//7+/v//////&#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13;&#10;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&#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7+/v/////////////////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13;&#10;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&#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7+/v/////////////////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13;&#10;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&#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13;&#10;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&#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&#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13;&#10;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&#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13;&#10;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13;&#10;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&#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13;&#10;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13;&#10;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13;&#10;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&#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&#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&#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&#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&#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&#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13;&#10;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&#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&#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&#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&#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&#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&#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&#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&#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&#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&#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13;&#10;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&#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13;&#10;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&#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&#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&#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&#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&#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&#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&#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13;&#10;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&#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&#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&#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&#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13;&#10;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&#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13;&#10;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&#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&#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13;&#10;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&#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13;&#10;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&#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7+/v/////////////////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13;&#10;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&#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v7+//7+/v//&#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13;&#10;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&#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7+/v/////////////////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13;&#10;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&#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v7+//7+/v/////////////////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13;&#10;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&#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7+/v//////////&#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&#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13;&#10;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&#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13;&#10;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&#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13;&#10;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&#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13;&#10;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&#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13;&#10;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&#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13;&#10;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&#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13;&#10;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&#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13;&#10;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&#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13;&#10;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&#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13;&#10;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&#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13;&#10;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&#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&#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13;&#10;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&#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13;&#10;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&#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13;&#10;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&#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13;&#10;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&#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13;&#10;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&#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7+/v/////////////////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13;&#10;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&#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v7+//7+/v//////////&#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&#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7+/v/////////////////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13;&#10;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&#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7+/v/////////////////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13;&#10;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&#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7+//7+/v/////////////////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13;&#10;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&#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13;&#10;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&#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13;&#10;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&#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13;&#10;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&#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13;&#10;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&#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13;&#10;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&#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&#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&#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&#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&#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&#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&#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&#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&#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&#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&#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&#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&#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&#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&#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&#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&#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&#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7+&#13;&#10;/v/////////////////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&#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7+/v/////////////////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&#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7+/v/////////////////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&#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v7+//7+/v//////&#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&#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7+/v/////////////////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&#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7+/v/////////////////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&#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&#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&#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&#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&#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&#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&#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&#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&#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&#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&#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&#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&#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&#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&#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&#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&#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7+/v//////&#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&#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7+/v/////////////////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&#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v7+//7+/v/////////////////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&#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v7+//7+/v//////////////&#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&#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v7+//7+/v/////////////////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&#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7+/v/////////////////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&#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&#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&#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&#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&#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&#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13;&#10;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&#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&#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&#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&#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&#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&#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&#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&#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&#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&#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&#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&#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&#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&#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&#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&#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&#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&#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&#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&#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&#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&#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&#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&#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&#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13;&#10;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&#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13;&#10;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&#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&#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&#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&#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&#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&#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&#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&#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&#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7+/v/////////////////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&#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v7+//7+/v//////////&#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&#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7+/v/////////////////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&#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7+/v/////////////////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&#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7+//7+/v/////////////////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&#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&#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&#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&#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&#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&#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&#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&#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&#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13;&#10;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&#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&#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&#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&#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13;&#10;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&#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&#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&#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&#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&#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&#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&#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&#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13;&#10;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13;&#10;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13;&#10;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&#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13;&#10;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13;&#10;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13;&#10;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&#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13;&#10;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13;&#10;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&#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13;&#10;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13;&#10;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13;&#10;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&#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13;&#10;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13;&#10;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13;&#10;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&#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13;&#10;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13;&#10;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13;&#10;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&#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13;&#10;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13;&#10;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&#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13;&#10;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13;&#10;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13;&#10;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&#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13;&#10;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&#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13;&#10;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&#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13;&#10;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&#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13;&#10;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&#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7+/v//////&#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13;&#10;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&#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7+/v/////////////////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13;&#10;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&#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v7+//7+/v/////////////////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13;&#10;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&#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v7+//7+/v//////////////&#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13;&#10;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&#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v7+//7+/v/////////////////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13;&#10;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&#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7+/v/////////////////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13;&#10;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&#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13;&#10;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&#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13;&#10;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&#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13;&#10;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&#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13;&#10;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&#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13;&#10;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13;&#10;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13;&#10;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13;&#10;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13;&#10;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13;&#10;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&#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13;&#10;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13;&#10;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&#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13;&#10;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13;&#10;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13;&#10;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&#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13;&#10;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13;&#10;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13;&#10;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&#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13;&#10;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13;&#10;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13;&#10;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&#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13;&#10;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13;&#10;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&#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13;&#10;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&#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13;&#10;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&#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13;&#10;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&#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13;&#10;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13;&#10;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13;&#10;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&#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13;&#10;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13;&#10;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&#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13;&#10;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13;&#10;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&#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13;&#10;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&#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13;&#10;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13;&#10;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13;&#10;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&#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13;&#10;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13;&#10;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13;&#10;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&#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13;&#10;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13;&#10;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&#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13;&#10;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&#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13;&#10;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13;&#10;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13;&#10;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13;&#10;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13;&#10;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&#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13;&#10;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13;&#10;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13;&#10;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&#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13;&#10;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13;&#10;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13;&#10;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13;&#10;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&#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13;&#10;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&#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13;&#10;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&#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13;&#10;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&#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13;&#10;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13;&#10;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&#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13;&#10;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13;&#10;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7+/v/////////////////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13;&#10;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&#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7+/v/////////////////v7+//1tbW/7W1tf9+fn7/S0tL/1BQUP+YmJj/6urq&#13;&#10;////////////////////////////////////////////////////////////////////////////&#13;&#10;////////////////////////////////////////////////////////////////////////////&#13;&#10;////////////////////////////////////////////////////////////////////////////&#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v7+//7+/v//////////&#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13;&#10;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v7+//7+/v//////////&#13;&#10;///////v7+//1tbW/7W1tf9+fn7/S0tL/1BQUP+YmJj/6urq////////////////////////////&#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7+/v/////////////////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13;&#10;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7+/v/////////////////v7+//1tbW/7W1tf9+fn7/&#13;&#10;S0tL/1BQUP+YmJj/6urq////////////////////////////////////////////////////////&#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7+/v/////////////////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13;&#10;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7+/v/////////////////v7+//1tbW/7W1tf9+fn7/S0tL/1BQUP+YmJj/6urq////////&#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7+//7+/v/////////////////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13;&#10;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7+//7+/v/////////////////v&#13;&#10;7+//1tbW/7W1tf9+fn7/S0tL/1BQUP+YmJj/6urq////////////////////////////////////&#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13;&#10;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&#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13;&#10;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13;&#10;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13;&#10;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&#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13;&#10;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13;&#10;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13;&#10;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13;&#10;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&#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13;&#10;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&#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13;&#10;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13;&#10;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13;&#10;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&#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13;&#10;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13;&#10;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&#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13;&#10;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&#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13;&#10;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13;&#10;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13;&#10;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13;&#10;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13;&#10;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&#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13;&#10;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13;&#10;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13;&#10;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&#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&#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&#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&#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&#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&#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&#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&#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&#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&#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&#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&#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&#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&#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&#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&#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&#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&#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13;&#10;////////////////////////////////////////////////////////////////////////////&#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13;&#10;////////////////////////////////////////////////////////////////////////////&#13;&#10;////////////////////////////////////////////////////////////////////////////&#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13;&#10;////////////////////////////////////////////////////////////////////////////&#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13;&#10;////////////////////////////////////////////////////////////////////////////&#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13;&#10;////////////////////////////////////////////////////////////////////////////&#13;&#10;////////////////////////////////////////////////////////////////////////////&#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7+/v/////////////////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13;&#10;////////////////////////////////////////////////////////////////////////////&#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v7+//7+/v/////////////////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13;&#10;////////////////////////////////////////////////////////////////////////////&#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v7+//7+/v//////////////&#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13;&#10;////////////////////////////////////////////////////////////////////////////&#13;&#10;////////////////////////////////////////////////////////////////////////////&#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v7+//7+/v/////////////////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13;&#10;////////////////////////////////////////////////////////////////////////////&#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7+/v/////////////////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13;&#10;////////////////////////////////////////////////////////////////////////////&#13;&#10;////////////////////////////////////////////////////////////////////////////&#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13;&#10;////////////////////////////////////////////////////////////////////////////&#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13;&#10;////////////////////////////////////////////////////////////////////////////&#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13;&#10;////////////////////////////////////////////////////////////////////////////&#13;&#10;////////////////////////////////////////////////////////////////////////////&#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13;&#10;////////////////////////////////////////////////////////////////////////////&#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&#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&#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&#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&#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&#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&#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&#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&#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&#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&#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&#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&#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&#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&#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&#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&#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&#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13;&#10;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&#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&#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13;&#10;////////////////////////////////////////////////////////////////////////////&#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13;&#10;////////////////////////////////////////////////////////////////////////////&#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13;&#10;////////////////////////////////////////////////////////////////////////////&#13;&#10;////////////////////////////////////////////////////////////////////////////&#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13;&#10;////////////////////////////////////////////////////////////////////////////&#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7+/v/////////////////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13;&#10;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&#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v7+//7+/v//////////&#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13;&#10;////////////////////////////////////////////////////////////////////////////&#13;&#10;////////////////////////////////////////////////////////////////////////////&#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7+/v/////////////////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13;&#10;////////////////////////////////////////////////////////////////////////////&#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7+/v/////////////////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13;&#10;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&#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7+//7+/v/////////////////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13;&#10;////////////////////////////////////////////////////////////////////////////&#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7+/v/////////////////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&#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13;&#10;////////////////////////////////////////////////////////////////////////////&#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13;&#10;////////////////////////////////////////////////////////////////////////////&#13;&#10;////////////////////////////////////////////////////////////////////////////&#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13;&#10;////////////////////////////////////////////////////////////////////////////&#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13;&#10;////////////////////////////////////////////////////////////////////////////&#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13;&#10;////////////////////////////////////////////////////////////////////////////&#13;&#10;////////////////////////////////////////////////////////////////////////////&#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13;&#10;////////////////////////////////////////////////////////////////////////////&#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13;&#10;////////////////////////////////////////////////////////////////////////////&#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13;&#10;////////////////////////////////////////////////////////////////////////////&#13;&#10;////////////////////////////////////////////////////////////////////////////&#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13;&#10;////////////////////////////////////////////////////////////////////////////&#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13;&#10;////////////////////////////////////////////////////////////////////////////&#13;&#10;////////////////////////////////////////////////////////////////////////////&#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13;&#10;////////////////////////////////////////////////////////////////////////////&#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13;&#10;////////////////////////////////////////////////////////////////////////////&#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13;&#10;////////////////////////////////////////////////////////////////////////////&#13;&#10;////////////////////////////////////////////////////////////////////////////&#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13;&#10;////////////////////////////////////////////////////////////////////////////&#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13;&#10;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&#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13;&#10;////////////////////////////////////////////////////////////////////////////&#13;&#10;////////////////////////////////////////////////////////////////////////////&#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13;&#10;////////////////////////////////////////////////////////////////////////////&#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7+/v/////////////////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13;&#10;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&#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7+//7+/v/////////////////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13;&#10;////////////////////////////////////////////////////////////////////////////&#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7+/v/////////////////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&#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13;&#10;////////////////////////////////////////////////////////////////////////////&#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v7+//7+&#13;&#10;/v/////////////////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13;&#10;////////////////////////////////////////////////////////////////////////////&#13;&#10;////////////////////////////////////////////////////////////////////////////&#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7+/v/////////////////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13;&#10;////////////////////////////////////////////////////////////////////////////&#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7+/v/////////////////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13;&#10;////////////////////////////////////////////////////////////////////////////&#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13;&#10;////////////////////////////////////////////////////////////////////////////&#13;&#10;////////////////////////////////////////////////////////////////////////////&#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13;&#10;////////////////////////////////////////////////////////////////////////////&#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13;&#10;////////////////////////////////////////////////////////////////////////////&#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13;&#10;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&#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&#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&#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&#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13;&#10;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&#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&#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&#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&#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&#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&#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&#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&#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&#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&#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&#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&#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&#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&#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13;&#10;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&#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13;&#10;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&#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13;&#10;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&#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13;&#10;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&#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13;&#10;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&#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7+/v/////////////////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13;&#10;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&#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v7+//7+/v/////////////////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13;&#10;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&#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v7+//7+/v//////////////&#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13;&#10;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&#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v7+//7+/v/////////////////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13;&#10;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&#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13;&#10;//7+/v/////////////////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13;&#10;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&#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13;&#10;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&#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13;&#10;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&#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13;&#10;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&#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13;&#10;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&#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13;&#10;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&#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13;&#10;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&#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13;&#10;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&#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13;&#10;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&#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&#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&#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&#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&#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&#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&#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&#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&#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&#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&#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&#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&#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&#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&#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&#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&#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&#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&#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&#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&#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&#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&#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&#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&#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&#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&#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&#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&#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&#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&#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13;&#10;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&#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&#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&#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&#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&#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&#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&#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&#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&#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&#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&#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&#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&#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&#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&#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&#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&#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&#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&#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&#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&#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3;&#10;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&#13;&#1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13;&#10;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51677;height:52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">
                        <v:imagedata r:id="rId8" o:title="" croptop="7225f" cropbottom="974f" cropleft="894f" cropright=".5625"/>
                      </v:shape>
                      <v:oval id="Oval 10" o:spid="_x0000_s1028" style="position:absolute;left:14824;top:25630;width:5403;height:54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" fillcolor="red" stroked="f" strokeweight="1pt"/>
                    </v:group>
                  </w:pict>
                </mc:Fallback>
              </mc:AlternateContent>
            </w:r>
          </w:p>
          <w:p w14:paraId="741B2B0E" w14:textId="22E311AC" w:rsidR="009815B1" w:rsidRDefault="009815B1" w:rsidP="00CB2FF8"/>
          <w:p w14:paraId="63AC735C" w14:textId="406BBF88" w:rsidR="00B80735" w:rsidRPr="00B80735" w:rsidRDefault="00B80735" w:rsidP="00CB2FF8"/>
          <w:p w14:paraId="18E714A5" w14:textId="67761475" w:rsidR="00217E88" w:rsidRDefault="00217E88" w:rsidP="00CB2FF8"/>
          <w:p w14:paraId="1ADC531D" w14:textId="74224DAA" w:rsidR="00217E88" w:rsidRDefault="00217E88" w:rsidP="00CB2FF8"/>
          <w:p w14:paraId="03FC5364" w14:textId="78CA533C" w:rsidR="007F33A1" w:rsidRPr="003F16B1" w:rsidRDefault="007F33A1" w:rsidP="003F16B1"/>
          <w:p w14:paraId="6B817EF8" w14:textId="77777777" w:rsidR="00FB32AA" w:rsidRDefault="00FB32AA" w:rsidP="009332B2">
            <w:pPr>
              <w:spacing w:after="160" w:line="276" w:lineRule="auto"/>
            </w:pPr>
          </w:p>
          <w:p w14:paraId="4B601B68" w14:textId="77777777" w:rsidR="00661AAB" w:rsidRDefault="00661AAB" w:rsidP="009332B2">
            <w:pPr>
              <w:spacing w:after="160" w:line="276" w:lineRule="auto"/>
            </w:pPr>
          </w:p>
          <w:p w14:paraId="73E9F058" w14:textId="77777777" w:rsidR="00661AAB" w:rsidRDefault="00661AAB" w:rsidP="009332B2">
            <w:pPr>
              <w:spacing w:after="160" w:line="276" w:lineRule="auto"/>
            </w:pPr>
          </w:p>
          <w:p w14:paraId="1FFBC514" w14:textId="77777777" w:rsidR="00661AAB" w:rsidRDefault="00661AAB" w:rsidP="009332B2">
            <w:pPr>
              <w:spacing w:after="160" w:line="276" w:lineRule="auto"/>
            </w:pPr>
          </w:p>
          <w:p w14:paraId="3E280D85" w14:textId="77777777" w:rsidR="00661AAB" w:rsidRDefault="00661AAB" w:rsidP="009332B2">
            <w:pPr>
              <w:spacing w:after="160" w:line="276" w:lineRule="auto"/>
            </w:pPr>
          </w:p>
          <w:p w14:paraId="28B9E81B" w14:textId="77777777" w:rsidR="00661AAB" w:rsidRDefault="00661AAB" w:rsidP="009332B2">
            <w:pPr>
              <w:spacing w:after="160" w:line="276" w:lineRule="auto"/>
            </w:pPr>
            <w:r>
              <w:t>We can furthermore assume that this particle can only move up, down, left and right.</w:t>
            </w:r>
          </w:p>
          <w:p w14:paraId="1558542F" w14:textId="6DB1F6A0" w:rsidR="00661AAB" w:rsidRDefault="00661AAB" w:rsidP="009332B2">
            <w:pPr>
              <w:spacing w:after="160" w:line="276" w:lineRule="auto"/>
              <w:rPr>
                <w:b/>
              </w:rPr>
            </w:pPr>
            <w:r>
              <w:rPr>
                <w:b/>
              </w:rPr>
              <w:t>Task – start with a particle at some point (say at the origin (0,0)) and generate random numbers (say 25 of them) between 0-3, as we did previously, and move the particle according to those random numbers. Output the x/y position to the shell as the particle moves.</w:t>
            </w:r>
          </w:p>
          <w:p w14:paraId="150089A1" w14:textId="50B9D83F" w:rsidR="00661AAB" w:rsidRPr="00661AAB" w:rsidRDefault="00661AAB" w:rsidP="009332B2">
            <w:pPr>
              <w:spacing w:after="160" w:line="276" w:lineRule="auto"/>
            </w:pPr>
          </w:p>
        </w:tc>
      </w:tr>
    </w:tbl>
    <w:p w14:paraId="71094034" w14:textId="77777777" w:rsidR="00661AAB" w:rsidRDefault="00661AAB" w:rsidP="00661AAB">
      <w:r>
        <w:rPr>
          <w:b/>
        </w:rPr>
        <w:lastRenderedPageBreak/>
        <w:t>Some points to consider:</w:t>
      </w:r>
    </w:p>
    <w:p w14:paraId="02ED47F3" w14:textId="69C76C06" w:rsidR="00C53F68" w:rsidRDefault="00661AAB" w:rsidP="00661AAB">
      <w:pPr>
        <w:pStyle w:val="ListParagraph"/>
        <w:numPr>
          <w:ilvl w:val="0"/>
          <w:numId w:val="8"/>
        </w:numPr>
      </w:pPr>
      <w:r>
        <w:t>Can you write a function to update the particle’s positions given a random number as an argument?</w:t>
      </w:r>
    </w:p>
    <w:p w14:paraId="2288090F" w14:textId="0B2D008B" w:rsidR="00661AAB" w:rsidRDefault="00661AAB" w:rsidP="00661AAB">
      <w:pPr>
        <w:pStyle w:val="ListParagraph"/>
        <w:numPr>
          <w:ilvl w:val="0"/>
          <w:numId w:val="8"/>
        </w:numPr>
      </w:pPr>
      <w:r>
        <w:t>Can you use an array anywhere?</w:t>
      </w:r>
    </w:p>
    <w:p w14:paraId="587A8DF7" w14:textId="7FB03DA9" w:rsidR="00161277" w:rsidRDefault="00161277" w:rsidP="00661AAB">
      <w:pPr>
        <w:pStyle w:val="ListParagraph"/>
        <w:numPr>
          <w:ilvl w:val="0"/>
          <w:numId w:val="8"/>
        </w:numPr>
      </w:pPr>
      <w:r>
        <w:t>There are several ways to achieve this. Think about your algorithm before you start coding.</w:t>
      </w:r>
      <w:bookmarkStart w:id="0" w:name="_GoBack"/>
      <w:bookmarkEnd w:id="0"/>
    </w:p>
    <w:p w14:paraId="330EB8CE" w14:textId="06B27D61" w:rsidR="00661AAB" w:rsidRDefault="00661AAB" w:rsidP="00661AAB"/>
    <w:p w14:paraId="088097C8" w14:textId="5764C321" w:rsidR="00661AAB" w:rsidRDefault="00661AAB" w:rsidP="00661AAB">
      <w:pPr>
        <w:rPr>
          <w:b/>
        </w:rPr>
      </w:pPr>
      <w:r w:rsidRPr="00661AAB">
        <w:rPr>
          <w:b/>
        </w:rPr>
        <w:t>Functions that return more than one argument</w:t>
      </w:r>
    </w:p>
    <w:p w14:paraId="3F4417E3" w14:textId="73FC7D02" w:rsidR="00661AAB" w:rsidRDefault="00661AAB" w:rsidP="00661AAB">
      <w:r>
        <w:t>Recall, that when we did curve fitting we saw slightly strange syntax whereby two arguments (</w:t>
      </w:r>
      <w:proofErr w:type="spellStart"/>
      <w:r>
        <w:t>popt</w:t>
      </w:r>
      <w:proofErr w:type="spellEnd"/>
      <w:r>
        <w:t xml:space="preserve"> and </w:t>
      </w:r>
      <w:proofErr w:type="spellStart"/>
      <w:r>
        <w:t>pcov</w:t>
      </w:r>
      <w:proofErr w:type="spellEnd"/>
      <w:r>
        <w:t>). Something along the lines of:</w:t>
      </w:r>
    </w:p>
    <w:p w14:paraId="423949CD" w14:textId="0B1563F3" w:rsidR="00661AAB" w:rsidRDefault="00661AAB" w:rsidP="00661AAB">
      <w:pPr>
        <w:rPr>
          <w:rFonts w:ascii="Courier New" w:hAnsi="Courier New" w:cs="Courier New"/>
        </w:rPr>
      </w:pPr>
      <w:proofErr w:type="spellStart"/>
      <w:r w:rsidRPr="00661AAB">
        <w:rPr>
          <w:rFonts w:ascii="Courier New" w:hAnsi="Courier New" w:cs="Courier New"/>
        </w:rPr>
        <w:t>popt</w:t>
      </w:r>
      <w:proofErr w:type="spellEnd"/>
      <w:r w:rsidRPr="00661AAB">
        <w:rPr>
          <w:rFonts w:ascii="Courier New" w:hAnsi="Courier New" w:cs="Courier New"/>
        </w:rPr>
        <w:t xml:space="preserve">, </w:t>
      </w:r>
      <w:proofErr w:type="spellStart"/>
      <w:r w:rsidRPr="00661AAB">
        <w:rPr>
          <w:rFonts w:ascii="Courier New" w:hAnsi="Courier New" w:cs="Courier New"/>
        </w:rPr>
        <w:t>pcov</w:t>
      </w:r>
      <w:proofErr w:type="spellEnd"/>
      <w:r w:rsidRPr="00661AAB">
        <w:rPr>
          <w:rFonts w:ascii="Courier New" w:hAnsi="Courier New" w:cs="Courier New"/>
        </w:rPr>
        <w:t xml:space="preserve"> = </w:t>
      </w:r>
      <w:proofErr w:type="spellStart"/>
      <w:r w:rsidRPr="00661AAB">
        <w:rPr>
          <w:rFonts w:ascii="Courier New" w:hAnsi="Courier New" w:cs="Courier New"/>
        </w:rPr>
        <w:t>curve_</w:t>
      </w:r>
      <w:proofErr w:type="gramStart"/>
      <w:r w:rsidRPr="00661AAB">
        <w:rPr>
          <w:rFonts w:ascii="Courier New" w:hAnsi="Courier New" w:cs="Courier New"/>
        </w:rPr>
        <w:t>fit</w:t>
      </w:r>
      <w:proofErr w:type="spellEnd"/>
      <w:r w:rsidRPr="00661AAB">
        <w:rPr>
          <w:rFonts w:ascii="Courier New" w:hAnsi="Courier New" w:cs="Courier New"/>
        </w:rPr>
        <w:t>(</w:t>
      </w:r>
      <w:proofErr w:type="spellStart"/>
      <w:proofErr w:type="gramEnd"/>
      <w:r w:rsidRPr="00661AAB">
        <w:rPr>
          <w:rFonts w:ascii="Courier New" w:hAnsi="Courier New" w:cs="Courier New"/>
        </w:rPr>
        <w:t>func</w:t>
      </w:r>
      <w:proofErr w:type="spellEnd"/>
      <w:r w:rsidRPr="00661AAB">
        <w:rPr>
          <w:rFonts w:ascii="Courier New" w:hAnsi="Courier New" w:cs="Courier New"/>
        </w:rPr>
        <w:t xml:space="preserve">, </w:t>
      </w:r>
      <w:proofErr w:type="spellStart"/>
      <w:r w:rsidRPr="00661AAB">
        <w:rPr>
          <w:rFonts w:ascii="Courier New" w:hAnsi="Courier New" w:cs="Courier New"/>
        </w:rPr>
        <w:t>xdata</w:t>
      </w:r>
      <w:proofErr w:type="spellEnd"/>
      <w:r w:rsidRPr="00661AAB">
        <w:rPr>
          <w:rFonts w:ascii="Courier New" w:hAnsi="Courier New" w:cs="Courier New"/>
        </w:rPr>
        <w:t xml:space="preserve">, </w:t>
      </w:r>
      <w:proofErr w:type="spellStart"/>
      <w:r w:rsidRPr="00661AAB">
        <w:rPr>
          <w:rFonts w:ascii="Courier New" w:hAnsi="Courier New" w:cs="Courier New"/>
        </w:rPr>
        <w:t>ydata</w:t>
      </w:r>
      <w:proofErr w:type="spellEnd"/>
      <w:r w:rsidRPr="00661AAB">
        <w:rPr>
          <w:rFonts w:ascii="Courier New" w:hAnsi="Courier New" w:cs="Courier New"/>
        </w:rPr>
        <w:t>)</w:t>
      </w:r>
    </w:p>
    <w:p w14:paraId="4EA8052B" w14:textId="1EDB1CB0" w:rsidR="00661AAB" w:rsidRDefault="00661AAB" w:rsidP="00661AAB">
      <w:pPr>
        <w:rPr>
          <w:rFonts w:ascii="Courier New" w:hAnsi="Courier New" w:cs="Courier New"/>
        </w:rPr>
      </w:pPr>
    </w:p>
    <w:p w14:paraId="56E84C26" w14:textId="5D599BF1" w:rsidR="00661AAB" w:rsidRDefault="00D54AFD" w:rsidP="00661AAB">
      <w:r>
        <w:rPr>
          <w:noProof/>
        </w:rPr>
        <mc:AlternateContent>
          <mc:Choice Requires="wps">
            <w:drawing>
              <wp:anchor distT="0" distB="0" distL="114300" distR="114300" simplePos="0" relativeHeight="251691008" behindDoc="0" locked="0" layoutInCell="1" allowOverlap="1" wp14:anchorId="08787040" wp14:editId="0D780DF8">
                <wp:simplePos x="0" y="0"/>
                <wp:positionH relativeFrom="column">
                  <wp:posOffset>0</wp:posOffset>
                </wp:positionH>
                <wp:positionV relativeFrom="paragraph">
                  <wp:posOffset>485091</wp:posOffset>
                </wp:positionV>
                <wp:extent cx="6624320" cy="550545"/>
                <wp:effectExtent l="0" t="0" r="17780" b="8255"/>
                <wp:wrapTopAndBottom/>
                <wp:docPr id="11" name="Text Box 11"/>
                <wp:cNvGraphicFramePr/>
                <a:graphic xmlns:a="http://schemas.openxmlformats.org/drawingml/2006/main">
                  <a:graphicData uri="http://schemas.microsoft.com/office/word/2010/wordprocessingShape">
                    <wps:wsp>
                      <wps:cNvSpPr txBox="1"/>
                      <wps:spPr>
                        <a:xfrm>
                          <a:off x="0" y="0"/>
                          <a:ext cx="6624320" cy="550545"/>
                        </a:xfrm>
                        <a:prstGeom prst="rect">
                          <a:avLst/>
                        </a:prstGeom>
                        <a:solidFill>
                          <a:schemeClr val="lt1"/>
                        </a:solidFill>
                        <a:ln w="6350">
                          <a:solidFill>
                            <a:prstClr val="black"/>
                          </a:solidFill>
                        </a:ln>
                      </wps:spPr>
                      <wps:txbx>
                        <w:txbxContent>
                          <w:p w14:paraId="01D1D823" w14:textId="4B86B37A" w:rsidR="00F511ED" w:rsidRDefault="00F511ED" w:rsidP="00F511ED">
                            <w:pPr>
                              <w:rPr>
                                <w:rFonts w:ascii="Courier New" w:hAnsi="Courier New" w:cs="Courier New"/>
                                <w:sz w:val="18"/>
                                <w:szCs w:val="18"/>
                              </w:rPr>
                            </w:pPr>
                            <w:r>
                              <w:rPr>
                                <w:rFonts w:ascii="Courier New" w:hAnsi="Courier New" w:cs="Courier New"/>
                                <w:sz w:val="18"/>
                                <w:szCs w:val="18"/>
                              </w:rPr>
                              <w:t xml:space="preserve">def </w:t>
                            </w:r>
                            <w:proofErr w:type="spellStart"/>
                            <w:r w:rsidR="00C33F7A">
                              <w:rPr>
                                <w:rFonts w:ascii="Courier New" w:hAnsi="Courier New" w:cs="Courier New"/>
                                <w:sz w:val="18"/>
                                <w:szCs w:val="18"/>
                              </w:rPr>
                              <w:t>func_multi_ret</w:t>
                            </w:r>
                            <w:proofErr w:type="spellEnd"/>
                            <w:r w:rsidR="00C33F7A">
                              <w:rPr>
                                <w:rFonts w:ascii="Courier New" w:hAnsi="Courier New" w:cs="Courier New"/>
                                <w:sz w:val="18"/>
                                <w:szCs w:val="18"/>
                              </w:rPr>
                              <w:t>(</w:t>
                            </w:r>
                            <w:proofErr w:type="spellStart"/>
                            <w:proofErr w:type="gramStart"/>
                            <w:r w:rsidR="00C33F7A">
                              <w:rPr>
                                <w:rFonts w:ascii="Courier New" w:hAnsi="Courier New" w:cs="Courier New"/>
                                <w:sz w:val="18"/>
                                <w:szCs w:val="18"/>
                              </w:rPr>
                              <w:t>a,b</w:t>
                            </w:r>
                            <w:proofErr w:type="spellEnd"/>
                            <w:proofErr w:type="gramEnd"/>
                            <w:r w:rsidR="00C33F7A">
                              <w:rPr>
                                <w:rFonts w:ascii="Courier New" w:hAnsi="Courier New" w:cs="Courier New"/>
                                <w:sz w:val="18"/>
                                <w:szCs w:val="18"/>
                              </w:rPr>
                              <w:t>):</w:t>
                            </w:r>
                          </w:p>
                          <w:p w14:paraId="3C60D2EB" w14:textId="176D85C9" w:rsidR="00C33F7A" w:rsidRDefault="00C33F7A" w:rsidP="00F511ED">
                            <w:pPr>
                              <w:rPr>
                                <w:rFonts w:ascii="Courier New" w:hAnsi="Courier New" w:cs="Courier New"/>
                                <w:sz w:val="18"/>
                                <w:szCs w:val="18"/>
                              </w:rPr>
                            </w:pPr>
                            <w:r>
                              <w:rPr>
                                <w:rFonts w:ascii="Courier New" w:hAnsi="Courier New" w:cs="Courier New"/>
                                <w:sz w:val="18"/>
                                <w:szCs w:val="18"/>
                              </w:rPr>
                              <w:tab/>
                              <w:t xml:space="preserve">return </w:t>
                            </w:r>
                            <w:proofErr w:type="spellStart"/>
                            <w:r>
                              <w:rPr>
                                <w:rFonts w:ascii="Courier New" w:hAnsi="Courier New" w:cs="Courier New"/>
                                <w:sz w:val="18"/>
                                <w:szCs w:val="18"/>
                              </w:rPr>
                              <w:t>a+</w:t>
                            </w:r>
                            <w:proofErr w:type="gramStart"/>
                            <w:r>
                              <w:rPr>
                                <w:rFonts w:ascii="Courier New" w:hAnsi="Courier New" w:cs="Courier New"/>
                                <w:sz w:val="18"/>
                                <w:szCs w:val="18"/>
                              </w:rPr>
                              <w:t>b,a</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b,a+b</w:t>
                            </w:r>
                            <w:proofErr w:type="spellEnd"/>
                            <w:r>
                              <w:rPr>
                                <w:rFonts w:ascii="Courier New" w:hAnsi="Courier New" w:cs="Courier New"/>
                                <w:sz w:val="18"/>
                                <w:szCs w:val="18"/>
                              </w:rPr>
                              <w:t>&lt;a*b</w:t>
                            </w:r>
                          </w:p>
                          <w:p w14:paraId="6A5D57C2" w14:textId="77777777" w:rsidR="00F511ED" w:rsidRPr="00905A9C" w:rsidRDefault="00F511ED" w:rsidP="00F511ED">
                            <w:pPr>
                              <w:rPr>
                                <w:rFonts w:ascii="Courier New" w:hAnsi="Courier New" w:cs="Courier New"/>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87040" id="_x0000_t202" coordsize="21600,21600" o:spt="202" path="m,l,21600r21600,l21600,xe">
                <v:stroke joinstyle="miter"/>
                <v:path gradientshapeok="t" o:connecttype="rect"/>
              </v:shapetype>
              <v:shape id="Text Box 11" o:spid="_x0000_s1026" type="#_x0000_t202" style="position:absolute;margin-left:0;margin-top:38.2pt;width:521.6pt;height:4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" fillcolor="white [3201]" strokeweight=".5pt">
                <v:textbox>
                  <w:txbxContent>
                    <w:p w14:paraId="01D1D823" w14:textId="4B86B37A" w:rsidR="00F511ED" w:rsidRDefault="00F511ED" w:rsidP="00F511ED">
                      <w:pPr>
                        <w:rPr>
                          <w:rFonts w:ascii="Courier New" w:hAnsi="Courier New" w:cs="Courier New"/>
                          <w:sz w:val="18"/>
                          <w:szCs w:val="18"/>
                        </w:rPr>
                      </w:pPr>
                      <w:r>
                        <w:rPr>
                          <w:rFonts w:ascii="Courier New" w:hAnsi="Courier New" w:cs="Courier New"/>
                          <w:sz w:val="18"/>
                          <w:szCs w:val="18"/>
                        </w:rPr>
                        <w:t xml:space="preserve">def </w:t>
                      </w:r>
                      <w:proofErr w:type="spellStart"/>
                      <w:r w:rsidR="00C33F7A">
                        <w:rPr>
                          <w:rFonts w:ascii="Courier New" w:hAnsi="Courier New" w:cs="Courier New"/>
                          <w:sz w:val="18"/>
                          <w:szCs w:val="18"/>
                        </w:rPr>
                        <w:t>func_multi_ret</w:t>
                      </w:r>
                      <w:proofErr w:type="spellEnd"/>
                      <w:r w:rsidR="00C33F7A">
                        <w:rPr>
                          <w:rFonts w:ascii="Courier New" w:hAnsi="Courier New" w:cs="Courier New"/>
                          <w:sz w:val="18"/>
                          <w:szCs w:val="18"/>
                        </w:rPr>
                        <w:t>(</w:t>
                      </w:r>
                      <w:proofErr w:type="spellStart"/>
                      <w:proofErr w:type="gramStart"/>
                      <w:r w:rsidR="00C33F7A">
                        <w:rPr>
                          <w:rFonts w:ascii="Courier New" w:hAnsi="Courier New" w:cs="Courier New"/>
                          <w:sz w:val="18"/>
                          <w:szCs w:val="18"/>
                        </w:rPr>
                        <w:t>a,b</w:t>
                      </w:r>
                      <w:proofErr w:type="spellEnd"/>
                      <w:proofErr w:type="gramEnd"/>
                      <w:r w:rsidR="00C33F7A">
                        <w:rPr>
                          <w:rFonts w:ascii="Courier New" w:hAnsi="Courier New" w:cs="Courier New"/>
                          <w:sz w:val="18"/>
                          <w:szCs w:val="18"/>
                        </w:rPr>
                        <w:t>):</w:t>
                      </w:r>
                    </w:p>
                    <w:p w14:paraId="3C60D2EB" w14:textId="176D85C9" w:rsidR="00C33F7A" w:rsidRDefault="00C33F7A" w:rsidP="00F511ED">
                      <w:pPr>
                        <w:rPr>
                          <w:rFonts w:ascii="Courier New" w:hAnsi="Courier New" w:cs="Courier New"/>
                          <w:sz w:val="18"/>
                          <w:szCs w:val="18"/>
                        </w:rPr>
                      </w:pPr>
                      <w:r>
                        <w:rPr>
                          <w:rFonts w:ascii="Courier New" w:hAnsi="Courier New" w:cs="Courier New"/>
                          <w:sz w:val="18"/>
                          <w:szCs w:val="18"/>
                        </w:rPr>
                        <w:tab/>
                        <w:t xml:space="preserve">return </w:t>
                      </w:r>
                      <w:proofErr w:type="spellStart"/>
                      <w:r>
                        <w:rPr>
                          <w:rFonts w:ascii="Courier New" w:hAnsi="Courier New" w:cs="Courier New"/>
                          <w:sz w:val="18"/>
                          <w:szCs w:val="18"/>
                        </w:rPr>
                        <w:t>a+</w:t>
                      </w:r>
                      <w:proofErr w:type="gramStart"/>
                      <w:r>
                        <w:rPr>
                          <w:rFonts w:ascii="Courier New" w:hAnsi="Courier New" w:cs="Courier New"/>
                          <w:sz w:val="18"/>
                          <w:szCs w:val="18"/>
                        </w:rPr>
                        <w:t>b,a</w:t>
                      </w:r>
                      <w:proofErr w:type="spellEnd"/>
                      <w:proofErr w:type="gramEnd"/>
                      <w:r>
                        <w:rPr>
                          <w:rFonts w:ascii="Courier New" w:hAnsi="Courier New" w:cs="Courier New"/>
                          <w:sz w:val="18"/>
                          <w:szCs w:val="18"/>
                        </w:rPr>
                        <w:t>*</w:t>
                      </w:r>
                      <w:proofErr w:type="spellStart"/>
                      <w:r>
                        <w:rPr>
                          <w:rFonts w:ascii="Courier New" w:hAnsi="Courier New" w:cs="Courier New"/>
                          <w:sz w:val="18"/>
                          <w:szCs w:val="18"/>
                        </w:rPr>
                        <w:t>b,a+b</w:t>
                      </w:r>
                      <w:proofErr w:type="spellEnd"/>
                      <w:r>
                        <w:rPr>
                          <w:rFonts w:ascii="Courier New" w:hAnsi="Courier New" w:cs="Courier New"/>
                          <w:sz w:val="18"/>
                          <w:szCs w:val="18"/>
                        </w:rPr>
                        <w:t>&lt;a*b</w:t>
                      </w:r>
                    </w:p>
                    <w:p w14:paraId="6A5D57C2" w14:textId="77777777" w:rsidR="00F511ED" w:rsidRPr="00905A9C" w:rsidRDefault="00F511ED" w:rsidP="00F511ED">
                      <w:pPr>
                        <w:rPr>
                          <w:rFonts w:ascii="Courier New" w:hAnsi="Courier New" w:cs="Courier New"/>
                          <w:sz w:val="18"/>
                          <w:szCs w:val="18"/>
                        </w:rPr>
                      </w:pPr>
                    </w:p>
                  </w:txbxContent>
                </v:textbox>
                <w10:wrap type="topAndBottom"/>
              </v:shape>
            </w:pict>
          </mc:Fallback>
        </mc:AlternateContent>
      </w:r>
      <w:r w:rsidR="00F511ED">
        <w:t xml:space="preserve">This simply means that the function </w:t>
      </w:r>
      <w:proofErr w:type="spellStart"/>
      <w:r w:rsidR="00F511ED">
        <w:t>curve_fit</w:t>
      </w:r>
      <w:proofErr w:type="spellEnd"/>
      <w:r w:rsidR="00F511ED">
        <w:t xml:space="preserve"> returns two things (</w:t>
      </w:r>
      <w:proofErr w:type="spellStart"/>
      <w:r w:rsidR="00F511ED">
        <w:t>popt</w:t>
      </w:r>
      <w:proofErr w:type="spellEnd"/>
      <w:r w:rsidR="00F511ED">
        <w:t xml:space="preserve"> and </w:t>
      </w:r>
      <w:proofErr w:type="spellStart"/>
      <w:r w:rsidR="00F511ED">
        <w:t>pcov</w:t>
      </w:r>
      <w:proofErr w:type="spellEnd"/>
      <w:r w:rsidR="00F511ED">
        <w:t>). This is fairly straightforward to do with functions. Consider the function below:</w:t>
      </w:r>
    </w:p>
    <w:p w14:paraId="136A212B" w14:textId="77C5465C" w:rsidR="00F511ED" w:rsidRDefault="00F511ED" w:rsidP="00661AAB"/>
    <w:p w14:paraId="662927BD" w14:textId="16FC3889" w:rsidR="00E97CEA" w:rsidRDefault="00826C0A" w:rsidP="00661AAB">
      <w:r>
        <w:rPr>
          <w:noProof/>
        </w:rPr>
        <mc:AlternateContent>
          <mc:Choice Requires="wps">
            <w:drawing>
              <wp:anchor distT="0" distB="0" distL="114300" distR="114300" simplePos="0" relativeHeight="251693056" behindDoc="0" locked="0" layoutInCell="1" allowOverlap="1" wp14:anchorId="7063DC2D" wp14:editId="0706901C">
                <wp:simplePos x="0" y="0"/>
                <wp:positionH relativeFrom="column">
                  <wp:posOffset>0</wp:posOffset>
                </wp:positionH>
                <wp:positionV relativeFrom="paragraph">
                  <wp:posOffset>385445</wp:posOffset>
                </wp:positionV>
                <wp:extent cx="6624320" cy="266700"/>
                <wp:effectExtent l="0" t="0" r="17780" b="12700"/>
                <wp:wrapTopAndBottom/>
                <wp:docPr id="12" name="Text Box 12"/>
                <wp:cNvGraphicFramePr/>
                <a:graphic xmlns:a="http://schemas.openxmlformats.org/drawingml/2006/main">
                  <a:graphicData uri="http://schemas.microsoft.com/office/word/2010/wordprocessingShape">
                    <wps:wsp>
                      <wps:cNvSpPr txBox="1"/>
                      <wps:spPr>
                        <a:xfrm>
                          <a:off x="0" y="0"/>
                          <a:ext cx="6624320" cy="266700"/>
                        </a:xfrm>
                        <a:prstGeom prst="rect">
                          <a:avLst/>
                        </a:prstGeom>
                        <a:solidFill>
                          <a:schemeClr val="lt1"/>
                        </a:solidFill>
                        <a:ln w="6350">
                          <a:solidFill>
                            <a:prstClr val="black"/>
                          </a:solidFill>
                        </a:ln>
                      </wps:spPr>
                      <wps:txbx>
                        <w:txbxContent>
                          <w:p w14:paraId="38888726" w14:textId="76BE5BB0" w:rsidR="00826C0A" w:rsidRDefault="00826C0A" w:rsidP="00826C0A">
                            <w:pPr>
                              <w:rPr>
                                <w:rFonts w:ascii="Courier New" w:hAnsi="Courier New" w:cs="Courier New"/>
                                <w:sz w:val="18"/>
                                <w:szCs w:val="18"/>
                              </w:rPr>
                            </w:pPr>
                            <w:proofErr w:type="spellStart"/>
                            <w:proofErr w:type="gramStart"/>
                            <w:r>
                              <w:rPr>
                                <w:rFonts w:ascii="Courier New" w:hAnsi="Courier New" w:cs="Courier New"/>
                                <w:sz w:val="18"/>
                                <w:szCs w:val="18"/>
                              </w:rPr>
                              <w:t>sumnum,prodnum</w:t>
                            </w:r>
                            <w:proofErr w:type="gramEnd"/>
                            <w:r>
                              <w:rPr>
                                <w:rFonts w:ascii="Courier New" w:hAnsi="Courier New" w:cs="Courier New"/>
                                <w:sz w:val="18"/>
                                <w:szCs w:val="18"/>
                              </w:rPr>
                              <w:t>,compbool</w:t>
                            </w:r>
                            <w:proofErr w:type="spellEnd"/>
                            <w:r>
                              <w:rPr>
                                <w:rFonts w:ascii="Courier New" w:hAnsi="Courier New" w:cs="Courier New"/>
                                <w:sz w:val="18"/>
                                <w:szCs w:val="18"/>
                              </w:rPr>
                              <w:t>=</w:t>
                            </w:r>
                            <w:proofErr w:type="spellStart"/>
                            <w:r>
                              <w:rPr>
                                <w:rFonts w:ascii="Courier New" w:hAnsi="Courier New" w:cs="Courier New"/>
                                <w:sz w:val="18"/>
                                <w:szCs w:val="18"/>
                              </w:rPr>
                              <w:t>func_multi_ret</w:t>
                            </w:r>
                            <w:proofErr w:type="spellEnd"/>
                            <w:r>
                              <w:rPr>
                                <w:rFonts w:ascii="Courier New" w:hAnsi="Courier New" w:cs="Courier New"/>
                                <w:sz w:val="18"/>
                                <w:szCs w:val="18"/>
                              </w:rPr>
                              <w:t>(1.1,1.9)</w:t>
                            </w:r>
                          </w:p>
                          <w:p w14:paraId="68B582EF" w14:textId="77777777" w:rsidR="00826C0A" w:rsidRPr="00905A9C" w:rsidRDefault="00826C0A" w:rsidP="00826C0A">
                            <w:pPr>
                              <w:rPr>
                                <w:rFonts w:ascii="Courier New" w:hAnsi="Courier New" w:cs="Courier New"/>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3DC2D" id="Text Box 12" o:spid="_x0000_s1027" type="#_x0000_t202" style="position:absolute;margin-left:0;margin-top:30.35pt;width:521.6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" fillcolor="white [3201]" strokeweight=".5pt">
                <v:textbox>
                  <w:txbxContent>
                    <w:p w14:paraId="38888726" w14:textId="76BE5BB0" w:rsidR="00826C0A" w:rsidRDefault="00826C0A" w:rsidP="00826C0A">
                      <w:pPr>
                        <w:rPr>
                          <w:rFonts w:ascii="Courier New" w:hAnsi="Courier New" w:cs="Courier New"/>
                          <w:sz w:val="18"/>
                          <w:szCs w:val="18"/>
                        </w:rPr>
                      </w:pPr>
                      <w:proofErr w:type="spellStart"/>
                      <w:proofErr w:type="gramStart"/>
                      <w:r>
                        <w:rPr>
                          <w:rFonts w:ascii="Courier New" w:hAnsi="Courier New" w:cs="Courier New"/>
                          <w:sz w:val="18"/>
                          <w:szCs w:val="18"/>
                        </w:rPr>
                        <w:t>sumnum,prodnum</w:t>
                      </w:r>
                      <w:proofErr w:type="gramEnd"/>
                      <w:r>
                        <w:rPr>
                          <w:rFonts w:ascii="Courier New" w:hAnsi="Courier New" w:cs="Courier New"/>
                          <w:sz w:val="18"/>
                          <w:szCs w:val="18"/>
                        </w:rPr>
                        <w:t>,compbool</w:t>
                      </w:r>
                      <w:proofErr w:type="spellEnd"/>
                      <w:r>
                        <w:rPr>
                          <w:rFonts w:ascii="Courier New" w:hAnsi="Courier New" w:cs="Courier New"/>
                          <w:sz w:val="18"/>
                          <w:szCs w:val="18"/>
                        </w:rPr>
                        <w:t>=</w:t>
                      </w:r>
                      <w:proofErr w:type="spellStart"/>
                      <w:r>
                        <w:rPr>
                          <w:rFonts w:ascii="Courier New" w:hAnsi="Courier New" w:cs="Courier New"/>
                          <w:sz w:val="18"/>
                          <w:szCs w:val="18"/>
                        </w:rPr>
                        <w:t>func_multi_ret</w:t>
                      </w:r>
                      <w:proofErr w:type="spellEnd"/>
                      <w:r>
                        <w:rPr>
                          <w:rFonts w:ascii="Courier New" w:hAnsi="Courier New" w:cs="Courier New"/>
                          <w:sz w:val="18"/>
                          <w:szCs w:val="18"/>
                        </w:rPr>
                        <w:t>(1.1,1.9)</w:t>
                      </w:r>
                    </w:p>
                    <w:p w14:paraId="68B582EF" w14:textId="77777777" w:rsidR="00826C0A" w:rsidRPr="00905A9C" w:rsidRDefault="00826C0A" w:rsidP="00826C0A">
                      <w:pPr>
                        <w:rPr>
                          <w:rFonts w:ascii="Courier New" w:hAnsi="Courier New" w:cs="Courier New"/>
                          <w:sz w:val="18"/>
                          <w:szCs w:val="18"/>
                        </w:rPr>
                      </w:pPr>
                    </w:p>
                  </w:txbxContent>
                </v:textbox>
                <w10:wrap type="topAndBottom"/>
              </v:shape>
            </w:pict>
          </mc:Fallback>
        </mc:AlternateContent>
      </w:r>
      <w:r>
        <w:t>To assign variables to the 3 returned values you can do (e.g. for 1.1 and 1.9):</w:t>
      </w:r>
    </w:p>
    <w:p w14:paraId="6E606628" w14:textId="21D3319B" w:rsidR="00826C0A" w:rsidRDefault="00826C0A" w:rsidP="00661AAB"/>
    <w:p w14:paraId="3E22B9F6" w14:textId="7B998612" w:rsidR="00826C0A" w:rsidRPr="00826C0A" w:rsidRDefault="00826C0A" w:rsidP="00661AAB">
      <w:r>
        <w:t>This assigns the first results (</w:t>
      </w:r>
      <w:proofErr w:type="spellStart"/>
      <w:r>
        <w:t>a+b</w:t>
      </w:r>
      <w:proofErr w:type="spellEnd"/>
      <w:r>
        <w:t xml:space="preserve">) to </w:t>
      </w:r>
      <w:proofErr w:type="spellStart"/>
      <w:r w:rsidRPr="00826C0A">
        <w:rPr>
          <w:i/>
        </w:rPr>
        <w:t>sumnum</w:t>
      </w:r>
      <w:proofErr w:type="spellEnd"/>
      <w:r>
        <w:t xml:space="preserve">, the second (a*b) to </w:t>
      </w:r>
      <w:proofErr w:type="spellStart"/>
      <w:r>
        <w:rPr>
          <w:i/>
        </w:rPr>
        <w:t>prodnum</w:t>
      </w:r>
      <w:proofErr w:type="spellEnd"/>
      <w:r>
        <w:t xml:space="preserve"> and the Boolean (</w:t>
      </w:r>
      <w:proofErr w:type="spellStart"/>
      <w:r>
        <w:t>a+b</w:t>
      </w:r>
      <w:proofErr w:type="spellEnd"/>
      <w:r>
        <w:t xml:space="preserve">&lt;a*b) to </w:t>
      </w:r>
      <w:proofErr w:type="spellStart"/>
      <w:r>
        <w:rPr>
          <w:i/>
        </w:rPr>
        <w:t>compbool</w:t>
      </w:r>
      <w:proofErr w:type="spellEnd"/>
      <w:r>
        <w:t xml:space="preserve">. </w:t>
      </w:r>
    </w:p>
    <w:p w14:paraId="715FA762" w14:textId="77777777" w:rsidR="00826C0A" w:rsidRDefault="00826C0A" w:rsidP="00826C0A">
      <w:pPr>
        <w:pStyle w:val="Heading1"/>
      </w:pPr>
    </w:p>
    <w:p w14:paraId="0FD3EED0" w14:textId="767570E6" w:rsidR="00826C0A" w:rsidRPr="005161B2" w:rsidRDefault="00826C0A" w:rsidP="00826C0A">
      <w:pPr>
        <w:pStyle w:val="Heading1"/>
      </w:pPr>
      <w:r>
        <w:t>Periodic Boundary Conditions</w:t>
      </w:r>
    </w:p>
    <w:p w14:paraId="1896A017" w14:textId="29844DD2" w:rsidR="00826C0A" w:rsidRDefault="00826C0A" w:rsidP="00661AAB">
      <w:r>
        <w:t>Have you ever played asteroids on the Atari?</w:t>
      </w:r>
      <w:r w:rsidRPr="00826C0A">
        <w:t xml:space="preserve"> </w:t>
      </w:r>
      <w:hyperlink r:id="rId9" w:history="1">
        <w:r w:rsidRPr="00806811">
          <w:rPr>
            <w:rStyle w:val="Hyperlink"/>
          </w:rPr>
          <w:t>https://www.youtube.com/watch?v=WYSupJ5r2zo</w:t>
        </w:r>
      </w:hyperlink>
    </w:p>
    <w:p w14:paraId="5B2DBB83" w14:textId="1DB00919" w:rsidR="00826C0A" w:rsidRDefault="00826C0A" w:rsidP="00826C0A">
      <w:pPr>
        <w:jc w:val="center"/>
      </w:pPr>
      <w:r w:rsidRPr="00826C0A">
        <w:drawing>
          <wp:inline distT="0" distB="0" distL="0" distR="0" wp14:anchorId="46F42F12" wp14:editId="7C54E974">
            <wp:extent cx="2890911" cy="192004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878" cy="1926002"/>
                    </a:xfrm>
                    <a:prstGeom prst="rect">
                      <a:avLst/>
                    </a:prstGeom>
                  </pic:spPr>
                </pic:pic>
              </a:graphicData>
            </a:graphic>
          </wp:inline>
        </w:drawing>
      </w:r>
    </w:p>
    <w:p w14:paraId="0559BDC8" w14:textId="53AA339A" w:rsidR="00826C0A" w:rsidRDefault="00826C0A" w:rsidP="00826C0A">
      <w:r>
        <w:t>No, I guess not, I’m old.</w:t>
      </w:r>
    </w:p>
    <w:p w14:paraId="438A6B45" w14:textId="224E113E" w:rsidR="00826C0A" w:rsidRDefault="00826C0A" w:rsidP="00826C0A">
      <w:r>
        <w:t xml:space="preserve">In that game, if you went off the </w:t>
      </w:r>
      <w:proofErr w:type="gramStart"/>
      <w:r>
        <w:t>left hand</w:t>
      </w:r>
      <w:proofErr w:type="gramEnd"/>
      <w:r>
        <w:t xml:space="preserve"> side of the screen you reappeared on the right. Or, if you went off the bottom, you reappeared at the top. </w:t>
      </w:r>
      <w:r w:rsidR="002862A5">
        <w:t xml:space="preserve">This is an example of what is known as boundary conditions. An alternative would </w:t>
      </w:r>
      <w:r w:rsidR="002862A5">
        <w:lastRenderedPageBreak/>
        <w:t xml:space="preserve">be that things bounced off the sides or disappeared. Reappearing at the other side is what is often called </w:t>
      </w:r>
      <w:r w:rsidR="002862A5">
        <w:rPr>
          <w:i/>
        </w:rPr>
        <w:t>periodic boundary conditions</w:t>
      </w:r>
      <w:r w:rsidR="002862A5">
        <w:t>.</w:t>
      </w:r>
    </w:p>
    <w:p w14:paraId="27F84D8B" w14:textId="66DC4C79" w:rsidR="002862A5" w:rsidRDefault="002862A5" w:rsidP="00826C0A">
      <w:pPr>
        <w:rPr>
          <w:b/>
        </w:rPr>
      </w:pPr>
      <w:r>
        <w:rPr>
          <w:b/>
        </w:rPr>
        <w:t>Task: modify your code from above to apply periodic boundary conditions. To do this, you will need to determine the maximum/minimum grid points the particle can access.</w:t>
      </w:r>
    </w:p>
    <w:p w14:paraId="38F3296F" w14:textId="4C1A635F" w:rsidR="002862A5" w:rsidRPr="002862A5" w:rsidRDefault="002862A5" w:rsidP="00826C0A">
      <w:pPr>
        <w:rPr>
          <w:i/>
        </w:rPr>
      </w:pPr>
      <w:r>
        <w:t xml:space="preserve">See my solution on Blackboard </w:t>
      </w:r>
      <w:r>
        <w:rPr>
          <w:i/>
        </w:rPr>
        <w:t>Lecture5Example1_Periodic_Visualise.py.</w:t>
      </w:r>
    </w:p>
    <w:p w14:paraId="6AA5DEC4" w14:textId="45FA32A5" w:rsidR="009815B1" w:rsidRPr="005161B2" w:rsidRDefault="00826C0A" w:rsidP="009815B1">
      <w:pPr>
        <w:pStyle w:val="Heading1"/>
      </w:pPr>
      <w:r>
        <w:t xml:space="preserve">Simple </w:t>
      </w:r>
      <w:proofErr w:type="spellStart"/>
      <w:r>
        <w:t>Visualisation</w:t>
      </w:r>
      <w:proofErr w:type="spellEnd"/>
    </w:p>
    <w:p w14:paraId="40DBAE7B" w14:textId="3684FCBF" w:rsidR="009815B1" w:rsidRPr="00AD7151" w:rsidRDefault="00AD7151" w:rsidP="009815B1">
      <w:r>
        <w:rPr>
          <w:noProof/>
        </w:rPr>
        <mc:AlternateContent>
          <mc:Choice Requires="wps">
            <w:drawing>
              <wp:anchor distT="0" distB="0" distL="114300" distR="114300" simplePos="0" relativeHeight="251695104" behindDoc="0" locked="0" layoutInCell="1" allowOverlap="1" wp14:anchorId="18B2F253" wp14:editId="656B4B1E">
                <wp:simplePos x="0" y="0"/>
                <wp:positionH relativeFrom="column">
                  <wp:posOffset>0</wp:posOffset>
                </wp:positionH>
                <wp:positionV relativeFrom="paragraph">
                  <wp:posOffset>1034415</wp:posOffset>
                </wp:positionV>
                <wp:extent cx="6624320" cy="1005840"/>
                <wp:effectExtent l="0" t="0" r="17780" b="10160"/>
                <wp:wrapTopAndBottom/>
                <wp:docPr id="14" name="Text Box 14"/>
                <wp:cNvGraphicFramePr/>
                <a:graphic xmlns:a="http://schemas.openxmlformats.org/drawingml/2006/main">
                  <a:graphicData uri="http://schemas.microsoft.com/office/word/2010/wordprocessingShape">
                    <wps:wsp>
                      <wps:cNvSpPr txBox="1"/>
                      <wps:spPr>
                        <a:xfrm>
                          <a:off x="0" y="0"/>
                          <a:ext cx="6624320" cy="1005840"/>
                        </a:xfrm>
                        <a:prstGeom prst="rect">
                          <a:avLst/>
                        </a:prstGeom>
                        <a:solidFill>
                          <a:schemeClr val="lt1"/>
                        </a:solidFill>
                        <a:ln w="6350">
                          <a:solidFill>
                            <a:prstClr val="black"/>
                          </a:solidFill>
                        </a:ln>
                      </wps:spPr>
                      <wps:txbx>
                        <w:txbxContent>
                          <w:p w14:paraId="15198D76" w14:textId="134C799F" w:rsidR="00AD7151" w:rsidRDefault="00AD7151" w:rsidP="00AD7151">
                            <w:pPr>
                              <w:rPr>
                                <w:rFonts w:ascii="Courier New" w:hAnsi="Courier New" w:cs="Courier New"/>
                                <w:sz w:val="18"/>
                                <w:szCs w:val="18"/>
                              </w:rPr>
                            </w:pPr>
                            <w:proofErr w:type="spellStart"/>
                            <w:proofErr w:type="gramStart"/>
                            <w:r>
                              <w:rPr>
                                <w:rFonts w:ascii="Courier New" w:hAnsi="Courier New" w:cs="Courier New"/>
                                <w:sz w:val="18"/>
                                <w:szCs w:val="18"/>
                              </w:rPr>
                              <w:t>plt.axis</w:t>
                            </w:r>
                            <w:proofErr w:type="spellEnd"/>
                            <w:proofErr w:type="gramEnd"/>
                            <w:r>
                              <w:rPr>
                                <w:rFonts w:ascii="Courier New" w:hAnsi="Courier New" w:cs="Courier New"/>
                                <w:sz w:val="18"/>
                                <w:szCs w:val="18"/>
                              </w:rPr>
                              <w:t>([-5,5,-5,5])</w:t>
                            </w:r>
                          </w:p>
                          <w:p w14:paraId="77E2896C" w14:textId="3448BA12" w:rsidR="00AD7151" w:rsidRDefault="00AD7151" w:rsidP="00AD7151">
                            <w:pPr>
                              <w:rPr>
                                <w:rFonts w:ascii="Courier New" w:hAnsi="Courier New" w:cs="Courier New"/>
                                <w:sz w:val="18"/>
                                <w:szCs w:val="18"/>
                              </w:rPr>
                            </w:pPr>
                            <w:proofErr w:type="spellStart"/>
                            <w:proofErr w:type="gramStart"/>
                            <w:r>
                              <w:rPr>
                                <w:rFonts w:ascii="Courier New" w:hAnsi="Courier New" w:cs="Courier New"/>
                                <w:sz w:val="18"/>
                                <w:szCs w:val="18"/>
                              </w:rPr>
                              <w:t>plt.show</w:t>
                            </w:r>
                            <w:proofErr w:type="spellEnd"/>
                            <w:proofErr w:type="gramEnd"/>
                            <w:r>
                              <w:rPr>
                                <w:rFonts w:ascii="Courier New" w:hAnsi="Courier New" w:cs="Courier New"/>
                                <w:sz w:val="18"/>
                                <w:szCs w:val="18"/>
                              </w:rPr>
                              <w:t>(block=False)</w:t>
                            </w:r>
                          </w:p>
                          <w:p w14:paraId="651717DB" w14:textId="35FE8B19" w:rsidR="00AD7151" w:rsidRDefault="00AD7151" w:rsidP="00AD7151">
                            <w:pPr>
                              <w:rPr>
                                <w:rFonts w:ascii="Courier New" w:hAnsi="Courier New" w:cs="Courier New"/>
                                <w:sz w:val="18"/>
                                <w:szCs w:val="18"/>
                              </w:rPr>
                            </w:pPr>
                            <w:proofErr w:type="spellStart"/>
                            <w:proofErr w:type="gramStart"/>
                            <w:r>
                              <w:rPr>
                                <w:rFonts w:ascii="Courier New" w:hAnsi="Courier New" w:cs="Courier New"/>
                                <w:sz w:val="18"/>
                                <w:szCs w:val="18"/>
                              </w:rPr>
                              <w:t>plt.pause</w:t>
                            </w:r>
                            <w:proofErr w:type="spellEnd"/>
                            <w:proofErr w:type="gramEnd"/>
                            <w:r>
                              <w:rPr>
                                <w:rFonts w:ascii="Courier New" w:hAnsi="Courier New" w:cs="Courier New"/>
                                <w:sz w:val="18"/>
                                <w:szCs w:val="18"/>
                              </w:rPr>
                              <w:t>(0.1)</w:t>
                            </w:r>
                          </w:p>
                          <w:p w14:paraId="012B0B56" w14:textId="57D34AFB" w:rsidR="00AD7151" w:rsidRPr="00905A9C" w:rsidRDefault="00AD7151" w:rsidP="00AD7151">
                            <w:pPr>
                              <w:rPr>
                                <w:rFonts w:ascii="Courier New" w:hAnsi="Courier New" w:cs="Courier New"/>
                                <w:sz w:val="18"/>
                                <w:szCs w:val="18"/>
                              </w:rPr>
                            </w:pPr>
                            <w:proofErr w:type="spellStart"/>
                            <w:proofErr w:type="gramStart"/>
                            <w:r>
                              <w:rPr>
                                <w:rFonts w:ascii="Courier New" w:hAnsi="Courier New" w:cs="Courier New"/>
                                <w:sz w:val="18"/>
                                <w:szCs w:val="18"/>
                              </w:rPr>
                              <w:t>plt.clf</w:t>
                            </w:r>
                            <w:proofErr w:type="spellEnd"/>
                            <w:r>
                              <w:rPr>
                                <w:rFonts w:ascii="Courier New" w:hAnsi="Courier New" w:cs="Courier New"/>
                                <w:sz w:val="18"/>
                                <w:szCs w:val="18"/>
                              </w:rPr>
                              <w:t>(</w:t>
                            </w:r>
                            <w:proofErr w:type="gramEnd"/>
                            <w:r>
                              <w:rPr>
                                <w:rFonts w:ascii="Courier New" w:hAnsi="Courier New" w:cs="Courier New"/>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F253" id="Text Box 14" o:spid="_x0000_s1028" type="#_x0000_t202" style="position:absolute;margin-left:0;margin-top:81.45pt;width:521.6pt;height:7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" fillcolor="white [3201]" strokeweight=".5pt">
                <v:textbox>
                  <w:txbxContent>
                    <w:p w14:paraId="15198D76" w14:textId="134C799F" w:rsidR="00AD7151" w:rsidRDefault="00AD7151" w:rsidP="00AD7151">
                      <w:pPr>
                        <w:rPr>
                          <w:rFonts w:ascii="Courier New" w:hAnsi="Courier New" w:cs="Courier New"/>
                          <w:sz w:val="18"/>
                          <w:szCs w:val="18"/>
                        </w:rPr>
                      </w:pPr>
                      <w:proofErr w:type="spellStart"/>
                      <w:proofErr w:type="gramStart"/>
                      <w:r>
                        <w:rPr>
                          <w:rFonts w:ascii="Courier New" w:hAnsi="Courier New" w:cs="Courier New"/>
                          <w:sz w:val="18"/>
                          <w:szCs w:val="18"/>
                        </w:rPr>
                        <w:t>plt.axis</w:t>
                      </w:r>
                      <w:proofErr w:type="spellEnd"/>
                      <w:proofErr w:type="gramEnd"/>
                      <w:r>
                        <w:rPr>
                          <w:rFonts w:ascii="Courier New" w:hAnsi="Courier New" w:cs="Courier New"/>
                          <w:sz w:val="18"/>
                          <w:szCs w:val="18"/>
                        </w:rPr>
                        <w:t>([-5,5,-5,5])</w:t>
                      </w:r>
                    </w:p>
                    <w:p w14:paraId="77E2896C" w14:textId="3448BA12" w:rsidR="00AD7151" w:rsidRDefault="00AD7151" w:rsidP="00AD7151">
                      <w:pPr>
                        <w:rPr>
                          <w:rFonts w:ascii="Courier New" w:hAnsi="Courier New" w:cs="Courier New"/>
                          <w:sz w:val="18"/>
                          <w:szCs w:val="18"/>
                        </w:rPr>
                      </w:pPr>
                      <w:proofErr w:type="spellStart"/>
                      <w:proofErr w:type="gramStart"/>
                      <w:r>
                        <w:rPr>
                          <w:rFonts w:ascii="Courier New" w:hAnsi="Courier New" w:cs="Courier New"/>
                          <w:sz w:val="18"/>
                          <w:szCs w:val="18"/>
                        </w:rPr>
                        <w:t>plt.show</w:t>
                      </w:r>
                      <w:proofErr w:type="spellEnd"/>
                      <w:proofErr w:type="gramEnd"/>
                      <w:r>
                        <w:rPr>
                          <w:rFonts w:ascii="Courier New" w:hAnsi="Courier New" w:cs="Courier New"/>
                          <w:sz w:val="18"/>
                          <w:szCs w:val="18"/>
                        </w:rPr>
                        <w:t>(block=False)</w:t>
                      </w:r>
                    </w:p>
                    <w:p w14:paraId="651717DB" w14:textId="35FE8B19" w:rsidR="00AD7151" w:rsidRDefault="00AD7151" w:rsidP="00AD7151">
                      <w:pPr>
                        <w:rPr>
                          <w:rFonts w:ascii="Courier New" w:hAnsi="Courier New" w:cs="Courier New"/>
                          <w:sz w:val="18"/>
                          <w:szCs w:val="18"/>
                        </w:rPr>
                      </w:pPr>
                      <w:proofErr w:type="spellStart"/>
                      <w:proofErr w:type="gramStart"/>
                      <w:r>
                        <w:rPr>
                          <w:rFonts w:ascii="Courier New" w:hAnsi="Courier New" w:cs="Courier New"/>
                          <w:sz w:val="18"/>
                          <w:szCs w:val="18"/>
                        </w:rPr>
                        <w:t>plt.pause</w:t>
                      </w:r>
                      <w:proofErr w:type="spellEnd"/>
                      <w:proofErr w:type="gramEnd"/>
                      <w:r>
                        <w:rPr>
                          <w:rFonts w:ascii="Courier New" w:hAnsi="Courier New" w:cs="Courier New"/>
                          <w:sz w:val="18"/>
                          <w:szCs w:val="18"/>
                        </w:rPr>
                        <w:t>(0.1)</w:t>
                      </w:r>
                    </w:p>
                    <w:p w14:paraId="012B0B56" w14:textId="57D34AFB" w:rsidR="00AD7151" w:rsidRPr="00905A9C" w:rsidRDefault="00AD7151" w:rsidP="00AD7151">
                      <w:pPr>
                        <w:rPr>
                          <w:rFonts w:ascii="Courier New" w:hAnsi="Courier New" w:cs="Courier New"/>
                          <w:sz w:val="18"/>
                          <w:szCs w:val="18"/>
                        </w:rPr>
                      </w:pPr>
                      <w:proofErr w:type="spellStart"/>
                      <w:proofErr w:type="gramStart"/>
                      <w:r>
                        <w:rPr>
                          <w:rFonts w:ascii="Courier New" w:hAnsi="Courier New" w:cs="Courier New"/>
                          <w:sz w:val="18"/>
                          <w:szCs w:val="18"/>
                        </w:rPr>
                        <w:t>plt.clf</w:t>
                      </w:r>
                      <w:proofErr w:type="spellEnd"/>
                      <w:r>
                        <w:rPr>
                          <w:rFonts w:ascii="Courier New" w:hAnsi="Courier New" w:cs="Courier New"/>
                          <w:sz w:val="18"/>
                          <w:szCs w:val="18"/>
                        </w:rPr>
                        <w:t>(</w:t>
                      </w:r>
                      <w:proofErr w:type="gramEnd"/>
                      <w:r>
                        <w:rPr>
                          <w:rFonts w:ascii="Courier New" w:hAnsi="Courier New" w:cs="Courier New"/>
                          <w:sz w:val="18"/>
                          <w:szCs w:val="18"/>
                        </w:rPr>
                        <w:t>)</w:t>
                      </w:r>
                    </w:p>
                  </w:txbxContent>
                </v:textbox>
                <w10:wrap type="topAndBottom"/>
              </v:shape>
            </w:pict>
          </mc:Fallback>
        </mc:AlternateContent>
      </w:r>
      <w:r w:rsidR="002862A5">
        <w:t xml:space="preserve">As a final task, you can combine what you have done above with matplotlib to visually see where the particle is in a graph. </w:t>
      </w:r>
      <w:r>
        <w:t xml:space="preserve">One (very crude) way to do this is to create a plot that gets updated within a loop. Each time the loop executes we have to clear the current plot, otherwise the previous points will still be visible. The main thing we have to do is to allow the program to continue after the </w:t>
      </w:r>
      <w:proofErr w:type="spellStart"/>
      <w:proofErr w:type="gramStart"/>
      <w:r>
        <w:rPr>
          <w:i/>
        </w:rPr>
        <w:t>plt.show</w:t>
      </w:r>
      <w:proofErr w:type="spellEnd"/>
      <w:proofErr w:type="gramEnd"/>
      <w:r>
        <w:rPr>
          <w:i/>
        </w:rPr>
        <w:t>()</w:t>
      </w:r>
      <w:r>
        <w:t xml:space="preserve"> command, which we can do by calling </w:t>
      </w:r>
      <w:proofErr w:type="spellStart"/>
      <w:r>
        <w:rPr>
          <w:i/>
        </w:rPr>
        <w:t>plt.show</w:t>
      </w:r>
      <w:proofErr w:type="spellEnd"/>
      <w:r>
        <w:rPr>
          <w:i/>
        </w:rPr>
        <w:t>(block=False)</w:t>
      </w:r>
      <w:r>
        <w:t>, which will achieve this.</w:t>
      </w:r>
    </w:p>
    <w:p w14:paraId="2B853482" w14:textId="5FF068AE" w:rsidR="006B77D5" w:rsidRDefault="006B77D5" w:rsidP="006B77D5"/>
    <w:p w14:paraId="24ECD1D3" w14:textId="6143BD81" w:rsidR="00AD7151" w:rsidRDefault="00AD7151" w:rsidP="006B77D5">
      <w:r>
        <w:t>The final two commands here will pause the graph for some short period of time so that the graph can be viewed and then clear (</w:t>
      </w:r>
      <w:proofErr w:type="spellStart"/>
      <w:proofErr w:type="gramStart"/>
      <w:r w:rsidRPr="00AD7151">
        <w:rPr>
          <w:i/>
        </w:rPr>
        <w:t>plt.pause</w:t>
      </w:r>
      <w:proofErr w:type="spellEnd"/>
      <w:proofErr w:type="gramEnd"/>
      <w:r w:rsidRPr="00AD7151">
        <w:rPr>
          <w:i/>
        </w:rPr>
        <w:t>(0.1)</w:t>
      </w:r>
      <w:r>
        <w:t xml:space="preserve"> and </w:t>
      </w:r>
      <w:proofErr w:type="spellStart"/>
      <w:r w:rsidRPr="00AD7151">
        <w:rPr>
          <w:i/>
        </w:rPr>
        <w:t>plt.clf</w:t>
      </w:r>
      <w:proofErr w:type="spellEnd"/>
      <w:r w:rsidRPr="00AD7151">
        <w:rPr>
          <w:i/>
        </w:rPr>
        <w:t>()</w:t>
      </w:r>
      <w:r>
        <w:t>, respectively). Note, that the 0.1 is 0.1 seconds. This may need to be adjusted.</w:t>
      </w:r>
    </w:p>
    <w:p w14:paraId="7EC9E5C9" w14:textId="27D5AA80" w:rsidR="00AD7151" w:rsidRPr="00AD7151" w:rsidRDefault="00AD7151" w:rsidP="006B77D5">
      <w:r>
        <w:t xml:space="preserve">Take a look at my solution on Blackboard </w:t>
      </w:r>
      <w:r>
        <w:rPr>
          <w:i/>
        </w:rPr>
        <w:t>Lecture5Example1_Periodic_Visualise.py</w:t>
      </w:r>
      <w:r>
        <w:rPr>
          <w:i/>
        </w:rPr>
        <w:t xml:space="preserve"> </w:t>
      </w:r>
      <w:r>
        <w:t>if you get stuck.</w:t>
      </w:r>
    </w:p>
    <w:sectPr w:rsidR="00AD7151" w:rsidRPr="00AD7151" w:rsidSect="00BD57AF">
      <w:headerReference w:type="default" r:id="rId11"/>
      <w:pgSz w:w="12240" w:h="15840"/>
      <w:pgMar w:top="1008" w:right="720" w:bottom="720" w:left="720" w:header="432"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47C82" w14:textId="77777777" w:rsidR="00494E41" w:rsidRDefault="00494E41" w:rsidP="00E027D4">
      <w:pPr>
        <w:spacing w:after="0" w:line="240" w:lineRule="auto"/>
      </w:pPr>
      <w:r>
        <w:separator/>
      </w:r>
    </w:p>
  </w:endnote>
  <w:endnote w:type="continuationSeparator" w:id="0">
    <w:p w14:paraId="62786C4A" w14:textId="77777777" w:rsidR="00494E41" w:rsidRDefault="00494E41" w:rsidP="00E02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A7483A" w14:textId="77777777" w:rsidR="00494E41" w:rsidRDefault="00494E41" w:rsidP="00E027D4">
      <w:pPr>
        <w:spacing w:after="0" w:line="240" w:lineRule="auto"/>
      </w:pPr>
      <w:r>
        <w:separator/>
      </w:r>
    </w:p>
  </w:footnote>
  <w:footnote w:type="continuationSeparator" w:id="0">
    <w:p w14:paraId="67741580" w14:textId="77777777" w:rsidR="00494E41" w:rsidRDefault="00494E41" w:rsidP="00E027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1716089"/>
      <w:docPartObj>
        <w:docPartGallery w:val="Page Numbers (Top of Page)"/>
        <w:docPartUnique/>
      </w:docPartObj>
    </w:sdtPr>
    <w:sdtEndPr>
      <w:rPr>
        <w:noProof/>
      </w:rPr>
    </w:sdtEndPr>
    <w:sdtContent>
      <w:p w14:paraId="5CCAA0B2" w14:textId="77777777" w:rsidR="00BD57AF" w:rsidRDefault="00BD57AF" w:rsidP="00BD57AF">
        <w:pPr>
          <w:pStyle w:val="Header"/>
        </w:pPr>
        <w:r>
          <w:fldChar w:fldCharType="begin"/>
        </w:r>
        <w:r>
          <w:instrText xml:space="preserve"> PAGE   \* MERGEFORMAT </w:instrText>
        </w:r>
        <w:r>
          <w:fldChar w:fldCharType="separate"/>
        </w:r>
        <w:r w:rsidR="00CE389F">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57687"/>
    <w:multiLevelType w:val="hybridMultilevel"/>
    <w:tmpl w:val="F2A2C41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 w15:restartNumberingAfterBreak="0">
    <w:nsid w:val="246207CA"/>
    <w:multiLevelType w:val="hybridMultilevel"/>
    <w:tmpl w:val="FD788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2060DE"/>
    <w:multiLevelType w:val="hybridMultilevel"/>
    <w:tmpl w:val="F9D2812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 w15:restartNumberingAfterBreak="0">
    <w:nsid w:val="57337945"/>
    <w:multiLevelType w:val="hybridMultilevel"/>
    <w:tmpl w:val="3B30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4915F3"/>
    <w:multiLevelType w:val="hybridMultilevel"/>
    <w:tmpl w:val="8A405A7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 w15:restartNumberingAfterBreak="0">
    <w:nsid w:val="673770BC"/>
    <w:multiLevelType w:val="hybridMultilevel"/>
    <w:tmpl w:val="4A400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2C9"/>
    <w:multiLevelType w:val="hybridMultilevel"/>
    <w:tmpl w:val="50FA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2E7C62"/>
    <w:multiLevelType w:val="hybridMultilevel"/>
    <w:tmpl w:val="22F0C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3"/>
  </w:num>
  <w:num w:numId="4">
    <w:abstractNumId w:val="5"/>
  </w:num>
  <w:num w:numId="5">
    <w:abstractNumId w:val="1"/>
  </w:num>
  <w:num w:numId="6">
    <w:abstractNumId w:val="6"/>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D25"/>
    <w:rsid w:val="00022E0A"/>
    <w:rsid w:val="00024024"/>
    <w:rsid w:val="00045242"/>
    <w:rsid w:val="00091DF1"/>
    <w:rsid w:val="000A6D77"/>
    <w:rsid w:val="000E243D"/>
    <w:rsid w:val="000E564E"/>
    <w:rsid w:val="00141608"/>
    <w:rsid w:val="00141679"/>
    <w:rsid w:val="00161277"/>
    <w:rsid w:val="00184F3E"/>
    <w:rsid w:val="00191C83"/>
    <w:rsid w:val="002102D3"/>
    <w:rsid w:val="002128CF"/>
    <w:rsid w:val="00214377"/>
    <w:rsid w:val="00217E88"/>
    <w:rsid w:val="00240B13"/>
    <w:rsid w:val="00245D25"/>
    <w:rsid w:val="00266FCB"/>
    <w:rsid w:val="002862A5"/>
    <w:rsid w:val="002908DC"/>
    <w:rsid w:val="00293B83"/>
    <w:rsid w:val="0037694E"/>
    <w:rsid w:val="003F16B1"/>
    <w:rsid w:val="0045299C"/>
    <w:rsid w:val="00492E4C"/>
    <w:rsid w:val="00494E41"/>
    <w:rsid w:val="00495C59"/>
    <w:rsid w:val="005161B2"/>
    <w:rsid w:val="0052630B"/>
    <w:rsid w:val="0053158B"/>
    <w:rsid w:val="005933A8"/>
    <w:rsid w:val="005973F5"/>
    <w:rsid w:val="005A1EE2"/>
    <w:rsid w:val="005C79AE"/>
    <w:rsid w:val="005E747C"/>
    <w:rsid w:val="00613870"/>
    <w:rsid w:val="006160C2"/>
    <w:rsid w:val="0064177B"/>
    <w:rsid w:val="00661AAB"/>
    <w:rsid w:val="00670662"/>
    <w:rsid w:val="006A1DD5"/>
    <w:rsid w:val="006A3CE7"/>
    <w:rsid w:val="006B734D"/>
    <w:rsid w:val="006B77D5"/>
    <w:rsid w:val="006B7A95"/>
    <w:rsid w:val="006C09E5"/>
    <w:rsid w:val="006F5FE4"/>
    <w:rsid w:val="0074016C"/>
    <w:rsid w:val="007410FF"/>
    <w:rsid w:val="00747B01"/>
    <w:rsid w:val="0076322E"/>
    <w:rsid w:val="007875C6"/>
    <w:rsid w:val="007A6D89"/>
    <w:rsid w:val="007B315E"/>
    <w:rsid w:val="007F33A1"/>
    <w:rsid w:val="00804823"/>
    <w:rsid w:val="00811612"/>
    <w:rsid w:val="00826C0A"/>
    <w:rsid w:val="00850FDB"/>
    <w:rsid w:val="00852070"/>
    <w:rsid w:val="008707AC"/>
    <w:rsid w:val="008712A6"/>
    <w:rsid w:val="00877392"/>
    <w:rsid w:val="00882411"/>
    <w:rsid w:val="008E3603"/>
    <w:rsid w:val="00905A9C"/>
    <w:rsid w:val="00926911"/>
    <w:rsid w:val="009332B2"/>
    <w:rsid w:val="009815B1"/>
    <w:rsid w:val="009846DF"/>
    <w:rsid w:val="009B27D1"/>
    <w:rsid w:val="009B565D"/>
    <w:rsid w:val="009C05F3"/>
    <w:rsid w:val="009C2FC6"/>
    <w:rsid w:val="00A1685E"/>
    <w:rsid w:val="00AC6618"/>
    <w:rsid w:val="00AD7151"/>
    <w:rsid w:val="00AF7F9B"/>
    <w:rsid w:val="00B132E8"/>
    <w:rsid w:val="00B5054A"/>
    <w:rsid w:val="00B767C1"/>
    <w:rsid w:val="00B80735"/>
    <w:rsid w:val="00B80D21"/>
    <w:rsid w:val="00B91A92"/>
    <w:rsid w:val="00B91D8F"/>
    <w:rsid w:val="00B97538"/>
    <w:rsid w:val="00BA48D5"/>
    <w:rsid w:val="00BA581A"/>
    <w:rsid w:val="00BB550A"/>
    <w:rsid w:val="00BC535B"/>
    <w:rsid w:val="00BD57AF"/>
    <w:rsid w:val="00BD720A"/>
    <w:rsid w:val="00C12539"/>
    <w:rsid w:val="00C33F7A"/>
    <w:rsid w:val="00C346B8"/>
    <w:rsid w:val="00C53F68"/>
    <w:rsid w:val="00C83022"/>
    <w:rsid w:val="00C83E3C"/>
    <w:rsid w:val="00CB2FF8"/>
    <w:rsid w:val="00CE389F"/>
    <w:rsid w:val="00D54AFD"/>
    <w:rsid w:val="00D5748E"/>
    <w:rsid w:val="00D62942"/>
    <w:rsid w:val="00D838E8"/>
    <w:rsid w:val="00D90923"/>
    <w:rsid w:val="00D94F19"/>
    <w:rsid w:val="00DE0C8F"/>
    <w:rsid w:val="00E027D4"/>
    <w:rsid w:val="00E21B37"/>
    <w:rsid w:val="00E33F1D"/>
    <w:rsid w:val="00E52D1C"/>
    <w:rsid w:val="00E817C1"/>
    <w:rsid w:val="00E97CEA"/>
    <w:rsid w:val="00E97F47"/>
    <w:rsid w:val="00EA0874"/>
    <w:rsid w:val="00EE75D7"/>
    <w:rsid w:val="00F1182F"/>
    <w:rsid w:val="00F35673"/>
    <w:rsid w:val="00F511ED"/>
    <w:rsid w:val="00F56693"/>
    <w:rsid w:val="00F61E4F"/>
    <w:rsid w:val="00F76AD4"/>
    <w:rsid w:val="00F827DF"/>
    <w:rsid w:val="00FB09BC"/>
    <w:rsid w:val="00FB32AA"/>
    <w:rsid w:val="00FF7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AC6CA2"/>
  <w15:chartTrackingRefBased/>
  <w15:docId w15:val="{C27AE8C6-F141-134C-A7B3-B46E91951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color w:val="787272" w:themeColor="text2" w:themeTint="E6"/>
        <w:lang w:val="en-U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242"/>
  </w:style>
  <w:style w:type="paragraph" w:styleId="Heading1">
    <w:name w:val="heading 1"/>
    <w:basedOn w:val="Normal"/>
    <w:next w:val="Normal"/>
    <w:link w:val="Heading1Char"/>
    <w:uiPriority w:val="9"/>
    <w:qFormat/>
    <w:rsid w:val="00E027D4"/>
    <w:pPr>
      <w:keepNext/>
      <w:keepLines/>
      <w:spacing w:before="280" w:after="120"/>
      <w:outlineLvl w:val="0"/>
    </w:pPr>
    <w:rPr>
      <w:rFonts w:asciiTheme="majorHAnsi" w:eastAsiaTheme="majorEastAsia" w:hAnsiTheme="majorHAnsi" w:cstheme="majorBidi"/>
      <w:b/>
      <w:color w:val="D34817" w:themeColor="accent1"/>
      <w:sz w:val="34"/>
      <w:szCs w:val="32"/>
    </w:rPr>
  </w:style>
  <w:style w:type="paragraph" w:styleId="Heading2">
    <w:name w:val="heading 2"/>
    <w:basedOn w:val="Normal"/>
    <w:next w:val="Normal"/>
    <w:link w:val="Heading2Char"/>
    <w:uiPriority w:val="9"/>
    <w:unhideWhenUsed/>
    <w:qFormat/>
    <w:rsid w:val="00E027D4"/>
    <w:pPr>
      <w:keepNext/>
      <w:keepLines/>
      <w:spacing w:before="40" w:after="0"/>
      <w:outlineLvl w:val="1"/>
    </w:pPr>
    <w:rPr>
      <w:rFonts w:asciiTheme="majorHAnsi" w:eastAsiaTheme="majorEastAsia" w:hAnsiTheme="majorHAnsi" w:cstheme="majorBidi"/>
      <w:b/>
      <w:sz w:val="24"/>
      <w:szCs w:val="26"/>
    </w:rPr>
  </w:style>
  <w:style w:type="paragraph" w:styleId="Heading3">
    <w:name w:val="heading 3"/>
    <w:basedOn w:val="Normal"/>
    <w:next w:val="Normal"/>
    <w:link w:val="Heading3Char"/>
    <w:uiPriority w:val="9"/>
    <w:semiHidden/>
    <w:unhideWhenUsed/>
    <w:qFormat/>
    <w:rsid w:val="0053158B"/>
    <w:pPr>
      <w:keepNext/>
      <w:keepLines/>
      <w:spacing w:before="40" w:after="0"/>
      <w:outlineLvl w:val="2"/>
    </w:pPr>
    <w:rPr>
      <w:rFonts w:asciiTheme="majorHAnsi" w:eastAsiaTheme="majorEastAsia" w:hAnsiTheme="majorHAnsi" w:cstheme="majorBidi"/>
      <w:color w:val="68230B"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02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027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lockText">
    <w:name w:val="Block Text"/>
    <w:basedOn w:val="Normal"/>
    <w:uiPriority w:val="5"/>
    <w:unhideWhenUsed/>
    <w:qFormat/>
    <w:rsid w:val="00E027D4"/>
    <w:pPr>
      <w:spacing w:after="380" w:line="326" w:lineRule="auto"/>
    </w:pPr>
    <w:rPr>
      <w:rFonts w:eastAsiaTheme="minorEastAsia"/>
      <w:iCs/>
      <w:sz w:val="28"/>
    </w:rPr>
  </w:style>
  <w:style w:type="paragraph" w:customStyle="1" w:styleId="Company">
    <w:name w:val="Company"/>
    <w:basedOn w:val="Normal"/>
    <w:uiPriority w:val="11"/>
    <w:qFormat/>
    <w:rsid w:val="00B5054A"/>
    <w:pPr>
      <w:spacing w:after="0"/>
    </w:pPr>
    <w:rPr>
      <w:b/>
      <w:color w:val="D34817" w:themeColor="accent1"/>
      <w:sz w:val="36"/>
    </w:rPr>
  </w:style>
  <w:style w:type="paragraph" w:customStyle="1" w:styleId="ContactInfo">
    <w:name w:val="Contact Info"/>
    <w:basedOn w:val="Normal"/>
    <w:uiPriority w:val="10"/>
    <w:qFormat/>
    <w:rsid w:val="00C83022"/>
    <w:pPr>
      <w:spacing w:after="0"/>
      <w:contextualSpacing/>
    </w:pPr>
  </w:style>
  <w:style w:type="paragraph" w:styleId="Date">
    <w:name w:val="Date"/>
    <w:basedOn w:val="Normal"/>
    <w:link w:val="DateChar"/>
    <w:uiPriority w:val="2"/>
    <w:unhideWhenUsed/>
    <w:qFormat/>
    <w:rsid w:val="00E027D4"/>
    <w:pPr>
      <w:spacing w:after="40"/>
      <w:jc w:val="right"/>
    </w:pPr>
    <w:rPr>
      <w:b/>
      <w:color w:val="D34817" w:themeColor="accent1"/>
      <w:sz w:val="32"/>
    </w:rPr>
  </w:style>
  <w:style w:type="character" w:customStyle="1" w:styleId="DateChar">
    <w:name w:val="Date Char"/>
    <w:basedOn w:val="DefaultParagraphFont"/>
    <w:link w:val="Date"/>
    <w:uiPriority w:val="2"/>
    <w:rsid w:val="00C83022"/>
    <w:rPr>
      <w:b/>
      <w:color w:val="D34817" w:themeColor="accent1"/>
      <w:sz w:val="32"/>
    </w:rPr>
  </w:style>
  <w:style w:type="character" w:customStyle="1" w:styleId="Heading1Char">
    <w:name w:val="Heading 1 Char"/>
    <w:basedOn w:val="DefaultParagraphFont"/>
    <w:link w:val="Heading1"/>
    <w:uiPriority w:val="9"/>
    <w:rsid w:val="00E027D4"/>
    <w:rPr>
      <w:rFonts w:asciiTheme="majorHAnsi" w:eastAsiaTheme="majorEastAsia" w:hAnsiTheme="majorHAnsi" w:cstheme="majorBidi"/>
      <w:b/>
      <w:color w:val="D34817" w:themeColor="accent1"/>
      <w:sz w:val="34"/>
      <w:szCs w:val="32"/>
      <w:lang w:eastAsia="ja-JP"/>
    </w:rPr>
  </w:style>
  <w:style w:type="character" w:customStyle="1" w:styleId="Heading2Char">
    <w:name w:val="Heading 2 Char"/>
    <w:basedOn w:val="DefaultParagraphFont"/>
    <w:link w:val="Heading2"/>
    <w:uiPriority w:val="9"/>
    <w:rsid w:val="00E027D4"/>
    <w:rPr>
      <w:rFonts w:asciiTheme="majorHAnsi" w:eastAsiaTheme="majorEastAsia" w:hAnsiTheme="majorHAnsi" w:cstheme="majorBidi"/>
      <w:b/>
      <w:color w:val="787272" w:themeColor="text2" w:themeTint="E6"/>
      <w:sz w:val="24"/>
      <w:szCs w:val="26"/>
      <w:lang w:eastAsia="ja-JP"/>
    </w:rPr>
  </w:style>
  <w:style w:type="paragraph" w:styleId="Quote">
    <w:name w:val="Quote"/>
    <w:basedOn w:val="Normal"/>
    <w:link w:val="QuoteChar"/>
    <w:uiPriority w:val="4"/>
    <w:qFormat/>
    <w:rsid w:val="00E027D4"/>
    <w:pPr>
      <w:pBdr>
        <w:top w:val="single" w:sz="8" w:space="10" w:color="auto"/>
        <w:bottom w:val="single" w:sz="8" w:space="10" w:color="auto"/>
      </w:pBdr>
      <w:spacing w:after="240" w:line="312" w:lineRule="auto"/>
      <w:jc w:val="right"/>
    </w:pPr>
    <w:rPr>
      <w:i/>
      <w:iCs/>
      <w:sz w:val="28"/>
    </w:rPr>
  </w:style>
  <w:style w:type="character" w:customStyle="1" w:styleId="QuoteChar">
    <w:name w:val="Quote Char"/>
    <w:basedOn w:val="DefaultParagraphFont"/>
    <w:link w:val="Quote"/>
    <w:uiPriority w:val="4"/>
    <w:rsid w:val="00C83022"/>
    <w:rPr>
      <w:i/>
      <w:iCs/>
      <w:sz w:val="28"/>
    </w:rPr>
  </w:style>
  <w:style w:type="paragraph" w:customStyle="1" w:styleId="Recipient">
    <w:name w:val="Recipient"/>
    <w:basedOn w:val="Normal"/>
    <w:next w:val="ContactInfo"/>
    <w:uiPriority w:val="12"/>
    <w:qFormat/>
    <w:rsid w:val="00E21B37"/>
    <w:pPr>
      <w:spacing w:before="2800" w:after="0"/>
      <w:contextualSpacing/>
    </w:pPr>
    <w:rPr>
      <w:b/>
    </w:rPr>
  </w:style>
  <w:style w:type="paragraph" w:styleId="Subtitle">
    <w:name w:val="Subtitle"/>
    <w:basedOn w:val="Normal"/>
    <w:link w:val="SubtitleChar"/>
    <w:uiPriority w:val="1"/>
    <w:qFormat/>
    <w:rsid w:val="00E027D4"/>
    <w:pPr>
      <w:numPr>
        <w:ilvl w:val="1"/>
      </w:numPr>
      <w:spacing w:after="0"/>
      <w:jc w:val="right"/>
    </w:pPr>
    <w:rPr>
      <w:rFonts w:eastAsiaTheme="minorEastAsia"/>
      <w:sz w:val="32"/>
    </w:rPr>
  </w:style>
  <w:style w:type="character" w:customStyle="1" w:styleId="SubtitleChar">
    <w:name w:val="Subtitle Char"/>
    <w:basedOn w:val="DefaultParagraphFont"/>
    <w:link w:val="Subtitle"/>
    <w:uiPriority w:val="1"/>
    <w:rsid w:val="00C83022"/>
    <w:rPr>
      <w:rFonts w:eastAsiaTheme="minorEastAsia"/>
      <w:sz w:val="32"/>
    </w:rPr>
  </w:style>
  <w:style w:type="paragraph" w:styleId="Title">
    <w:name w:val="Title"/>
    <w:basedOn w:val="Normal"/>
    <w:link w:val="TitleChar"/>
    <w:uiPriority w:val="3"/>
    <w:qFormat/>
    <w:rsid w:val="00E027D4"/>
    <w:pPr>
      <w:spacing w:after="0" w:line="240" w:lineRule="auto"/>
      <w:contextualSpacing/>
    </w:pPr>
    <w:rPr>
      <w:rFonts w:asciiTheme="majorHAnsi" w:eastAsiaTheme="majorEastAsia" w:hAnsiTheme="majorHAnsi" w:cstheme="majorBidi"/>
      <w:color w:val="FFFFFF" w:themeColor="background1"/>
      <w:kern w:val="28"/>
      <w:sz w:val="78"/>
      <w:szCs w:val="56"/>
    </w:rPr>
  </w:style>
  <w:style w:type="character" w:customStyle="1" w:styleId="TitleChar">
    <w:name w:val="Title Char"/>
    <w:basedOn w:val="DefaultParagraphFont"/>
    <w:link w:val="Title"/>
    <w:uiPriority w:val="3"/>
    <w:rsid w:val="00C83022"/>
    <w:rPr>
      <w:rFonts w:asciiTheme="majorHAnsi" w:eastAsiaTheme="majorEastAsia" w:hAnsiTheme="majorHAnsi" w:cstheme="majorBidi"/>
      <w:color w:val="FFFFFF" w:themeColor="background1"/>
      <w:kern w:val="28"/>
      <w:sz w:val="78"/>
      <w:szCs w:val="56"/>
    </w:rPr>
  </w:style>
  <w:style w:type="paragraph" w:styleId="Header">
    <w:name w:val="header"/>
    <w:basedOn w:val="Normal"/>
    <w:link w:val="HeaderChar"/>
    <w:uiPriority w:val="99"/>
    <w:unhideWhenUsed/>
    <w:rsid w:val="00045242"/>
    <w:pPr>
      <w:spacing w:after="0" w:line="240" w:lineRule="auto"/>
      <w:jc w:val="right"/>
    </w:pPr>
  </w:style>
  <w:style w:type="character" w:customStyle="1" w:styleId="HeaderChar">
    <w:name w:val="Header Char"/>
    <w:basedOn w:val="DefaultParagraphFont"/>
    <w:link w:val="Header"/>
    <w:uiPriority w:val="99"/>
    <w:rsid w:val="00045242"/>
  </w:style>
  <w:style w:type="paragraph" w:styleId="Footer">
    <w:name w:val="footer"/>
    <w:basedOn w:val="Normal"/>
    <w:link w:val="FooterChar"/>
    <w:uiPriority w:val="99"/>
    <w:unhideWhenUsed/>
    <w:rsid w:val="00BD57AF"/>
    <w:pPr>
      <w:spacing w:after="0" w:line="240" w:lineRule="auto"/>
    </w:pPr>
  </w:style>
  <w:style w:type="character" w:customStyle="1" w:styleId="FooterChar">
    <w:name w:val="Footer Char"/>
    <w:basedOn w:val="DefaultParagraphFont"/>
    <w:link w:val="Footer"/>
    <w:uiPriority w:val="99"/>
    <w:rsid w:val="00BD57AF"/>
  </w:style>
  <w:style w:type="paragraph" w:styleId="NoSpacing">
    <w:name w:val="No Spacing"/>
    <w:uiPriority w:val="98"/>
    <w:qFormat/>
    <w:rsid w:val="009332B2"/>
    <w:pPr>
      <w:spacing w:after="0" w:line="240" w:lineRule="auto"/>
    </w:pPr>
  </w:style>
  <w:style w:type="character" w:styleId="PlaceholderText">
    <w:name w:val="Placeholder Text"/>
    <w:basedOn w:val="DefaultParagraphFont"/>
    <w:uiPriority w:val="99"/>
    <w:semiHidden/>
    <w:rsid w:val="009332B2"/>
    <w:rPr>
      <w:color w:val="808080"/>
    </w:rPr>
  </w:style>
  <w:style w:type="character" w:customStyle="1" w:styleId="Heading3Char">
    <w:name w:val="Heading 3 Char"/>
    <w:basedOn w:val="DefaultParagraphFont"/>
    <w:link w:val="Heading3"/>
    <w:uiPriority w:val="9"/>
    <w:semiHidden/>
    <w:rsid w:val="0053158B"/>
    <w:rPr>
      <w:rFonts w:asciiTheme="majorHAnsi" w:eastAsiaTheme="majorEastAsia" w:hAnsiTheme="majorHAnsi" w:cstheme="majorBidi"/>
      <w:color w:val="68230B" w:themeColor="accent1" w:themeShade="7F"/>
      <w:sz w:val="24"/>
      <w:szCs w:val="24"/>
    </w:rPr>
  </w:style>
  <w:style w:type="paragraph" w:styleId="ListParagraph">
    <w:name w:val="List Paragraph"/>
    <w:basedOn w:val="Normal"/>
    <w:uiPriority w:val="34"/>
    <w:unhideWhenUsed/>
    <w:qFormat/>
    <w:rsid w:val="00882411"/>
    <w:pPr>
      <w:ind w:left="720"/>
      <w:contextualSpacing/>
    </w:pPr>
  </w:style>
  <w:style w:type="character" w:styleId="Hyperlink">
    <w:name w:val="Hyperlink"/>
    <w:basedOn w:val="DefaultParagraphFont"/>
    <w:uiPriority w:val="99"/>
    <w:unhideWhenUsed/>
    <w:rsid w:val="000A6D77"/>
    <w:rPr>
      <w:color w:val="CC9900" w:themeColor="hyperlink"/>
      <w:u w:val="single"/>
    </w:rPr>
  </w:style>
  <w:style w:type="character" w:styleId="UnresolvedMention">
    <w:name w:val="Unresolved Mention"/>
    <w:basedOn w:val="DefaultParagraphFont"/>
    <w:uiPriority w:val="99"/>
    <w:semiHidden/>
    <w:unhideWhenUsed/>
    <w:rsid w:val="000A6D77"/>
    <w:rPr>
      <w:color w:val="605E5C"/>
      <w:shd w:val="clear" w:color="auto" w:fill="E1DFDD"/>
    </w:rPr>
  </w:style>
  <w:style w:type="character" w:customStyle="1" w:styleId="pre">
    <w:name w:val="pre"/>
    <w:basedOn w:val="DefaultParagraphFont"/>
    <w:rsid w:val="000A6D77"/>
  </w:style>
  <w:style w:type="character" w:styleId="Emphasis">
    <w:name w:val="Emphasis"/>
    <w:basedOn w:val="DefaultParagraphFont"/>
    <w:uiPriority w:val="20"/>
    <w:qFormat/>
    <w:rsid w:val="000A6D77"/>
    <w:rPr>
      <w:i/>
      <w:iCs/>
    </w:rPr>
  </w:style>
  <w:style w:type="paragraph" w:styleId="HTMLPreformatted">
    <w:name w:val="HTML Preformatted"/>
    <w:basedOn w:val="Normal"/>
    <w:link w:val="HTMLPreformattedChar"/>
    <w:uiPriority w:val="99"/>
    <w:semiHidden/>
    <w:unhideWhenUsed/>
    <w:rsid w:val="00661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val="en-GB"/>
    </w:rPr>
  </w:style>
  <w:style w:type="character" w:customStyle="1" w:styleId="HTMLPreformattedChar">
    <w:name w:val="HTML Preformatted Char"/>
    <w:basedOn w:val="DefaultParagraphFont"/>
    <w:link w:val="HTMLPreformatted"/>
    <w:uiPriority w:val="99"/>
    <w:semiHidden/>
    <w:rsid w:val="00661AAB"/>
    <w:rPr>
      <w:rFonts w:ascii="Courier New" w:eastAsia="Times New Roman" w:hAnsi="Courier New" w:cs="Courier New"/>
      <w:color w:val="auto"/>
      <w:lang w:val="en-GB"/>
    </w:rPr>
  </w:style>
  <w:style w:type="character" w:customStyle="1" w:styleId="n">
    <w:name w:val="n"/>
    <w:basedOn w:val="DefaultParagraphFont"/>
    <w:rsid w:val="00661AAB"/>
  </w:style>
  <w:style w:type="character" w:customStyle="1" w:styleId="p">
    <w:name w:val="p"/>
    <w:basedOn w:val="DefaultParagraphFont"/>
    <w:rsid w:val="00661AAB"/>
  </w:style>
  <w:style w:type="character" w:customStyle="1" w:styleId="o">
    <w:name w:val="o"/>
    <w:basedOn w:val="DefaultParagraphFont"/>
    <w:rsid w:val="00661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272913">
      <w:bodyDiv w:val="1"/>
      <w:marLeft w:val="0"/>
      <w:marRight w:val="0"/>
      <w:marTop w:val="0"/>
      <w:marBottom w:val="0"/>
      <w:divBdr>
        <w:top w:val="none" w:sz="0" w:space="0" w:color="auto"/>
        <w:left w:val="none" w:sz="0" w:space="0" w:color="auto"/>
        <w:bottom w:val="none" w:sz="0" w:space="0" w:color="auto"/>
        <w:right w:val="none" w:sz="0" w:space="0" w:color="auto"/>
      </w:divBdr>
    </w:div>
    <w:div w:id="942423129">
      <w:bodyDiv w:val="1"/>
      <w:marLeft w:val="0"/>
      <w:marRight w:val="0"/>
      <w:marTop w:val="0"/>
      <w:marBottom w:val="0"/>
      <w:divBdr>
        <w:top w:val="none" w:sz="0" w:space="0" w:color="auto"/>
        <w:left w:val="none" w:sz="0" w:space="0" w:color="auto"/>
        <w:bottom w:val="none" w:sz="0" w:space="0" w:color="auto"/>
        <w:right w:val="none" w:sz="0" w:space="0" w:color="auto"/>
      </w:divBdr>
    </w:div>
    <w:div w:id="971790123">
      <w:bodyDiv w:val="1"/>
      <w:marLeft w:val="0"/>
      <w:marRight w:val="0"/>
      <w:marTop w:val="0"/>
      <w:marBottom w:val="0"/>
      <w:divBdr>
        <w:top w:val="none" w:sz="0" w:space="0" w:color="auto"/>
        <w:left w:val="none" w:sz="0" w:space="0" w:color="auto"/>
        <w:bottom w:val="none" w:sz="0" w:space="0" w:color="auto"/>
        <w:right w:val="none" w:sz="0" w:space="0" w:color="auto"/>
      </w:divBdr>
    </w:div>
    <w:div w:id="1003778139">
      <w:bodyDiv w:val="1"/>
      <w:marLeft w:val="0"/>
      <w:marRight w:val="0"/>
      <w:marTop w:val="0"/>
      <w:marBottom w:val="0"/>
      <w:divBdr>
        <w:top w:val="none" w:sz="0" w:space="0" w:color="auto"/>
        <w:left w:val="none" w:sz="0" w:space="0" w:color="auto"/>
        <w:bottom w:val="none" w:sz="0" w:space="0" w:color="auto"/>
        <w:right w:val="none" w:sz="0" w:space="0" w:color="auto"/>
      </w:divBdr>
    </w:div>
    <w:div w:id="1005865293">
      <w:bodyDiv w:val="1"/>
      <w:marLeft w:val="0"/>
      <w:marRight w:val="0"/>
      <w:marTop w:val="0"/>
      <w:marBottom w:val="0"/>
      <w:divBdr>
        <w:top w:val="none" w:sz="0" w:space="0" w:color="auto"/>
        <w:left w:val="none" w:sz="0" w:space="0" w:color="auto"/>
        <w:bottom w:val="none" w:sz="0" w:space="0" w:color="auto"/>
        <w:right w:val="none" w:sz="0" w:space="0" w:color="auto"/>
      </w:divBdr>
    </w:div>
    <w:div w:id="1325235924">
      <w:bodyDiv w:val="1"/>
      <w:marLeft w:val="0"/>
      <w:marRight w:val="0"/>
      <w:marTop w:val="0"/>
      <w:marBottom w:val="0"/>
      <w:divBdr>
        <w:top w:val="none" w:sz="0" w:space="0" w:color="auto"/>
        <w:left w:val="none" w:sz="0" w:space="0" w:color="auto"/>
        <w:bottom w:val="none" w:sz="0" w:space="0" w:color="auto"/>
        <w:right w:val="none" w:sz="0" w:space="0" w:color="auto"/>
      </w:divBdr>
    </w:div>
    <w:div w:id="1936741864">
      <w:bodyDiv w:val="1"/>
      <w:marLeft w:val="0"/>
      <w:marRight w:val="0"/>
      <w:marTop w:val="0"/>
      <w:marBottom w:val="0"/>
      <w:divBdr>
        <w:top w:val="none" w:sz="0" w:space="0" w:color="auto"/>
        <w:left w:val="none" w:sz="0" w:space="0" w:color="auto"/>
        <w:bottom w:val="none" w:sz="0" w:space="0" w:color="auto"/>
        <w:right w:val="none" w:sz="0" w:space="0" w:color="auto"/>
      </w:divBdr>
    </w:div>
    <w:div w:id="210607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hyperlink" Target="https://www.youtube.com/watch?v=WYSupJ5r2z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om/Library/Containers/com.microsoft.Word/Data/Library/Application%20Support/Microsoft/Office/16.0/DTS/en-US%7b83810C55-0063-4F44-A666-8A231706A72D%7d/%7bFD669006-0E3D-4C49-B4B7-E43BC888CA56%7dtf10002088.dotx" TargetMode="External"/></Relationships>
</file>

<file path=word/theme/theme1.xml><?xml version="1.0" encoding="utf-8"?>
<a:theme xmlns:a="http://schemas.openxmlformats.org/drawingml/2006/main" name="Berlin">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docProps/app.xml><?xml version="1.0" encoding="utf-8"?>
<Properties xmlns="http://schemas.openxmlformats.org/officeDocument/2006/extended-properties" xmlns:vt="http://schemas.openxmlformats.org/officeDocument/2006/docPropsVTypes">
  <Template>{FD669006-0E3D-4C49-B4B7-E43BC888CA56}tf10002088.dotx</Template>
  <TotalTime>254</TotalTime>
  <Pages>3</Pages>
  <Words>526</Words>
  <Characters>3002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Ostler, Tom</dc:creator>
  <cp:keywords/>
  <dc:description/>
  <cp:lastModifiedBy>Ostler, Thomas</cp:lastModifiedBy>
  <cp:revision>18</cp:revision>
  <dcterms:created xsi:type="dcterms:W3CDTF">2019-01-17T15:30:00Z</dcterms:created>
  <dcterms:modified xsi:type="dcterms:W3CDTF">2019-03-27T17:22:00Z</dcterms:modified>
</cp:coreProperties>
</file>